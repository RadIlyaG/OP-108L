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A" w:rsidRDefault="00AF162A" w:rsidP="0025554D">
      <w:pPr>
        <w:bidi/>
        <w:rPr>
          <w:b/>
          <w:bCs/>
          <w:sz w:val="32"/>
          <w:szCs w:val="32"/>
        </w:rPr>
      </w:pPr>
    </w:p>
    <w:p w:rsidR="00AF162A" w:rsidRDefault="00AF162A">
      <w:pPr>
        <w:jc w:val="center"/>
        <w:rPr>
          <w:b/>
          <w:bCs/>
          <w:sz w:val="32"/>
          <w:szCs w:val="32"/>
        </w:rPr>
      </w:pPr>
    </w:p>
    <w:p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:rsidR="00AF162A" w:rsidRDefault="00AF162A">
      <w:pPr>
        <w:jc w:val="center"/>
        <w:rPr>
          <w:b/>
          <w:bCs/>
          <w:sz w:val="32"/>
          <w:szCs w:val="28"/>
          <w:rtl/>
        </w:rPr>
      </w:pPr>
    </w:p>
    <w:p w:rsidR="00AF162A" w:rsidRDefault="00AF162A" w:rsidP="00462C74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9F32D959F816415DBA8935A367765523"/>
          </w:placeholder>
          <w:text/>
        </w:sdtPr>
        <w:sdtEndPr/>
        <w:sdtContent>
          <w:r w:rsidR="00462C74">
            <w:t>ATE-OP108L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548645541"/>
          <w:placeholder>
            <w:docPart w:val="3AAB81C6B6724DF68D85EB43647F9B03"/>
          </w:placeholder>
          <w:date w:fullDate="2020-07-08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462C74">
            <w:rPr>
              <w:rStyle w:val="Style1"/>
            </w:rPr>
            <w:t>08/07/2020</w:t>
          </w:r>
        </w:sdtContent>
      </w:sdt>
    </w:p>
    <w:p w:rsidR="00AF162A" w:rsidRDefault="00AF162A" w:rsidP="00462C74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D53371E17C644360B9B07338A188F11B"/>
          </w:placeholder>
          <w:text/>
        </w:sdtPr>
        <w:sdtEndPr/>
        <w:sdtContent>
          <w:r w:rsidR="00462C74">
            <w:t>OP-108L FULL MNG</w:t>
          </w:r>
        </w:sdtContent>
      </w:sdt>
    </w:p>
    <w:p w:rsidR="00AF162A" w:rsidRPr="0009357B" w:rsidRDefault="00AF162A" w:rsidP="000B1DDA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963765175"/>
          <w:placeholder>
            <w:docPart w:val="3C5D721AD5F54628AA4C1260A231632C"/>
          </w:placeholder>
          <w:date w:fullDate="2009-09-15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Arial"/>
            <w:b w:val="0"/>
            <w:bCs w:val="0"/>
            <w:sz w:val="32"/>
            <w:szCs w:val="24"/>
          </w:rPr>
        </w:sdtEndPr>
        <w:sdtContent>
          <w:r w:rsidR="00A706DF">
            <w:rPr>
              <w:rStyle w:val="Style1"/>
            </w:rPr>
            <w:t>15/09/2009</w:t>
          </w:r>
        </w:sdtContent>
      </w:sdt>
    </w:p>
    <w:p w:rsidR="00AF162A" w:rsidRDefault="00AF162A" w:rsidP="000B1DDA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182315273"/>
          <w:placeholder>
            <w:docPart w:val="A8714A2161564F97B4B01983B91A470F"/>
          </w:placeholder>
          <w:date w:fullDate="2020-07-08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b w:val="0"/>
            <w:bCs w:val="0"/>
            <w:sz w:val="32"/>
          </w:rPr>
        </w:sdtEndPr>
        <w:sdtContent>
          <w:r w:rsidR="00462C74">
            <w:rPr>
              <w:rStyle w:val="Style1"/>
            </w:rPr>
            <w:t>08/07/2020</w:t>
          </w:r>
        </w:sdtContent>
      </w:sdt>
    </w:p>
    <w:p w:rsidR="00282C89" w:rsidRDefault="00282C89" w:rsidP="0009357B">
      <w:pPr>
        <w:bidi/>
      </w:pPr>
    </w:p>
    <w:p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AF162A" w:rsidRDefault="00AF162A">
      <w:pPr>
        <w:pStyle w:val="Heading3"/>
      </w:pPr>
    </w:p>
    <w:p w:rsidR="00AF162A" w:rsidRDefault="00AF162A" w:rsidP="00083CBC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Style w:val="Style1"/>
            <w:rFonts w:hint="cs"/>
            <w:rtl/>
          </w:rPr>
          <w:id w:val="-1257283187"/>
          <w:placeholder>
            <w:docPart w:val="A0313508F660485AB4F06CCAB0F3949A"/>
          </w:placeholder>
          <w:date w:fullDate="2020-07-09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462C74">
            <w:rPr>
              <w:rStyle w:val="Style1"/>
            </w:rPr>
            <w:t>09/07/2020</w:t>
          </w:r>
        </w:sdtContent>
      </w:sdt>
    </w:p>
    <w:p w:rsidR="00AF162A" w:rsidRPr="00DE6A78" w:rsidRDefault="00AF162A" w:rsidP="00462C74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28CE373A47F3415584170164A7E277F1"/>
          </w:placeholder>
          <w:text/>
        </w:sdtPr>
        <w:sdtEndPr/>
        <w:sdtContent>
          <w:r w:rsidR="00462C74">
            <w:t>GIL ULIEL</w:t>
          </w:r>
        </w:sdtContent>
      </w:sdt>
    </w:p>
    <w:p w:rsidR="00DE6A78" w:rsidRDefault="00DE6A78" w:rsidP="00DE6A78">
      <w:pPr>
        <w:jc w:val="right"/>
        <w:rPr>
          <w:b/>
          <w:bCs/>
          <w:sz w:val="32"/>
          <w:szCs w:val="28"/>
        </w:rPr>
      </w:pPr>
    </w:p>
    <w:p w:rsidR="00462C74" w:rsidRDefault="00462C74" w:rsidP="00DE6A78">
      <w:pPr>
        <w:jc w:val="right"/>
        <w:rPr>
          <w:b/>
          <w:bCs/>
          <w:sz w:val="32"/>
          <w:szCs w:val="28"/>
        </w:rPr>
      </w:pPr>
    </w:p>
    <w:p w:rsidR="00462C74" w:rsidRDefault="00462C74" w:rsidP="00DE6A78">
      <w:pPr>
        <w:jc w:val="right"/>
        <w:rPr>
          <w:b/>
          <w:bCs/>
          <w:sz w:val="32"/>
          <w:szCs w:val="28"/>
        </w:rPr>
      </w:pPr>
    </w:p>
    <w:p w:rsidR="00462C74" w:rsidRDefault="00462C74" w:rsidP="00DE6A78">
      <w:pPr>
        <w:jc w:val="right"/>
        <w:rPr>
          <w:b/>
          <w:bCs/>
          <w:sz w:val="32"/>
          <w:szCs w:val="28"/>
        </w:rPr>
      </w:pPr>
    </w:p>
    <w:p w:rsidR="00462C74" w:rsidRDefault="00462C74" w:rsidP="00DE6A78">
      <w:pPr>
        <w:jc w:val="right"/>
        <w:rPr>
          <w:b/>
          <w:bCs/>
          <w:sz w:val="32"/>
          <w:szCs w:val="28"/>
        </w:rPr>
      </w:pPr>
    </w:p>
    <w:p w:rsidR="00462C74" w:rsidRDefault="00462C74" w:rsidP="00DE6A78">
      <w:pPr>
        <w:jc w:val="right"/>
        <w:rPr>
          <w:b/>
          <w:bCs/>
          <w:sz w:val="32"/>
          <w:szCs w:val="28"/>
        </w:rPr>
      </w:pPr>
    </w:p>
    <w:p w:rsidR="00462C74" w:rsidRDefault="00462C74" w:rsidP="00DE6A78">
      <w:pPr>
        <w:jc w:val="right"/>
        <w:rPr>
          <w:b/>
          <w:bCs/>
          <w:sz w:val="32"/>
          <w:szCs w:val="28"/>
        </w:rPr>
      </w:pPr>
    </w:p>
    <w:p w:rsidR="00462C74" w:rsidRDefault="00462C74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7"/>
        <w:gridCol w:w="1233"/>
        <w:gridCol w:w="2291"/>
        <w:gridCol w:w="3492"/>
        <w:gridCol w:w="3492"/>
        <w:gridCol w:w="2141"/>
      </w:tblGrid>
      <w:tr w:rsidR="00AF162A" w:rsidTr="0049662D">
        <w:trPr>
          <w:cantSplit/>
          <w:trHeight w:val="568"/>
        </w:trPr>
        <w:tc>
          <w:tcPr>
            <w:tcW w:w="2290" w:type="dxa"/>
            <w:gridSpan w:val="2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:rsidTr="00462C74">
        <w:trPr>
          <w:cantSplit/>
          <w:trHeight w:val="568"/>
        </w:trPr>
        <w:tc>
          <w:tcPr>
            <w:tcW w:w="1057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lastRenderedPageBreak/>
              <w:t>לא אומת</w:t>
            </w:r>
          </w:p>
        </w:tc>
        <w:tc>
          <w:tcPr>
            <w:tcW w:w="1233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 xml:space="preserve">תוקן </w:t>
            </w:r>
            <w:proofErr w:type="spellStart"/>
            <w:r w:rsidRPr="007177AD">
              <w:rPr>
                <w:rFonts w:ascii="David" w:hAnsi="David" w:cs="David"/>
                <w:sz w:val="32"/>
                <w:szCs w:val="28"/>
                <w:rtl/>
              </w:rPr>
              <w:t>בגרסא</w:t>
            </w:r>
            <w:proofErr w:type="spellEnd"/>
            <w:r w:rsidRPr="007177AD">
              <w:rPr>
                <w:rFonts w:ascii="David" w:hAnsi="David" w:cs="David"/>
                <w:sz w:val="32"/>
                <w:szCs w:val="28"/>
                <w:rtl/>
              </w:rPr>
              <w:t xml:space="preserve"> מתאריך</w:t>
            </w:r>
          </w:p>
        </w:tc>
        <w:tc>
          <w:tcPr>
            <w:tcW w:w="229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377665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083CBC" w:rsidRDefault="005321C8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D5D501E5B1DA4F8B84B27605D3324C1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62760500"/>
            <w:placeholder>
              <w:docPart w:val="A5DD2256E71D458AA9C977C519010EA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5095710"/>
            <w:placeholder>
              <w:docPart w:val="867673232A584AE588A1458D40728833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A706DF" w:rsidP="00A706D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tc>
          <w:tcPr>
            <w:tcW w:w="3492" w:type="dxa"/>
          </w:tcPr>
          <w:p w:rsidR="00083CBC" w:rsidRDefault="00A706DF" w:rsidP="00A706DF">
            <w:pPr>
              <w:bidi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כבל טעינה לא מחובר</w:t>
            </w:r>
          </w:p>
        </w:tc>
        <w:sdt>
          <w:sdtPr>
            <w:rPr>
              <w:sz w:val="32"/>
              <w:szCs w:val="28"/>
              <w:rtl/>
            </w:rPr>
            <w:id w:val="-763531632"/>
            <w:placeholder>
              <w:docPart w:val="E75FF27D022A4935A7804CF745D4B206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A706DF" w:rsidP="00A706D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7.3</w:t>
                </w:r>
              </w:p>
            </w:tc>
          </w:sdtContent>
        </w:sdt>
      </w:tr>
      <w:tr w:rsidR="00083CBC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29302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58C817C6E43E4E119AC5AC37BD0D173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71632965"/>
            <w:placeholder>
              <w:docPart w:val="81997D71B5404480A4A2EECF1E0A7D7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16833479"/>
            <w:placeholder>
              <w:docPart w:val="328E5DD00FA74C36AAF9A1344BF08374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A706DF" w:rsidP="00A706D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58333998"/>
            <w:placeholder>
              <w:docPart w:val="8CA3A33B1CDC405AAC9E0FA6255368F3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A706DF" w:rsidP="00A706D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כבל </w:t>
                </w:r>
                <w:r>
                  <w:rPr>
                    <w:rFonts w:hint="cs"/>
                    <w:sz w:val="32"/>
                    <w:szCs w:val="28"/>
                  </w:rPr>
                  <w:t>ETH</w:t>
                </w:r>
                <w:r>
                  <w:rPr>
                    <w:rFonts w:hint="cs"/>
                    <w:sz w:val="32"/>
                    <w:szCs w:val="28"/>
                    <w:rtl/>
                  </w:rPr>
                  <w:t xml:space="preserve"> לא מחובר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08055060"/>
            <w:placeholder>
              <w:docPart w:val="4B9D5315C3BA405984AF777692FB20C2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A706DF" w:rsidP="00A706D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7.4</w:t>
                </w:r>
              </w:p>
            </w:tc>
          </w:sdtContent>
        </w:sdt>
      </w:tr>
      <w:tr w:rsidR="00FB78DF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157315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FB78DF" w:rsidRDefault="00FB78DF" w:rsidP="00FB78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6CB03619F7A74672B5D9CDD5BFF6CCF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FB78DF" w:rsidRDefault="00FB78DF" w:rsidP="00FB78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300494478"/>
            <w:placeholder>
              <w:docPart w:val="AC8DD6AD6C464B0B8BDBDF07ACA1B71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FB78DF" w:rsidRDefault="00FB78DF" w:rsidP="00FB78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17712047"/>
            <w:placeholder>
              <w:docPart w:val="16FA1FE35D394690AA738A0479F97B9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FB78DF" w:rsidRDefault="00FB78DF" w:rsidP="00FB78D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80198180"/>
            <w:placeholder>
              <w:docPart w:val="1C3A46047E2D4449B054D7D2D4F1C8EC"/>
            </w:placeholder>
            <w:text/>
          </w:sdtPr>
          <w:sdtEndPr/>
          <w:sdtContent>
            <w:tc>
              <w:tcPr>
                <w:tcW w:w="3492" w:type="dxa"/>
              </w:tcPr>
              <w:p w:rsidR="00FB78DF" w:rsidRDefault="00FB78DF" w:rsidP="00FB78DF">
                <w:pPr>
                  <w:bidi/>
                  <w:rPr>
                    <w:sz w:val="32"/>
                    <w:szCs w:val="28"/>
                  </w:rPr>
                </w:pPr>
                <w:proofErr w:type="spellStart"/>
                <w:r>
                  <w:rPr>
                    <w:rFonts w:hint="cs"/>
                    <w:sz w:val="32"/>
                    <w:szCs w:val="28"/>
                    <w:rtl/>
                  </w:rPr>
                  <w:t>קינפוג</w:t>
                </w:r>
                <w:proofErr w:type="spellEnd"/>
                <w:r>
                  <w:rPr>
                    <w:rFonts w:hint="cs"/>
                    <w:sz w:val="32"/>
                    <w:szCs w:val="28"/>
                    <w:rtl/>
                  </w:rPr>
                  <w:t xml:space="preserve"> </w:t>
                </w:r>
                <w:r>
                  <w:rPr>
                    <w:rFonts w:hint="cs"/>
                    <w:sz w:val="32"/>
                    <w:szCs w:val="28"/>
                  </w:rPr>
                  <w:t xml:space="preserve">SW5 </w:t>
                </w:r>
                <w:r>
                  <w:rPr>
                    <w:rFonts w:hint="cs"/>
                    <w:sz w:val="32"/>
                    <w:szCs w:val="28"/>
                    <w:rtl/>
                  </w:rPr>
                  <w:t xml:space="preserve"> לאופציה שונה רגלים 1-10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6976620"/>
            <w:placeholder>
              <w:docPart w:val="5F79B27A591244648C168700168754C7"/>
            </w:placeholder>
            <w:text/>
          </w:sdtPr>
          <w:sdtEndPr/>
          <w:sdtContent>
            <w:tc>
              <w:tcPr>
                <w:tcW w:w="2141" w:type="dxa"/>
              </w:tcPr>
              <w:p w:rsidR="00FB78DF" w:rsidRPr="0025554D" w:rsidRDefault="00FB78DF" w:rsidP="00FB78D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7.4</w:t>
                </w:r>
              </w:p>
            </w:tc>
          </w:sdtContent>
        </w:sdt>
      </w:tr>
      <w:tr w:rsidR="00FB78DF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-1417482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FB78DF" w:rsidRDefault="00FB78DF" w:rsidP="00FB78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232824084"/>
            <w:placeholder>
              <w:docPart w:val="98DCD5A0ACA84C8796CFB0D24C0F5FE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FB78DF" w:rsidRDefault="00FB78DF" w:rsidP="00FB78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865708115"/>
            <w:placeholder>
              <w:docPart w:val="F12E4BC74D51463DBF563D66E4E84E0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FB78DF" w:rsidRDefault="00FB78DF" w:rsidP="00FB78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96954618"/>
            <w:placeholder>
              <w:docPart w:val="62EF1D465DF94FCFBB9BB4E794DD063D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FB78DF" w:rsidRDefault="00FB78DF" w:rsidP="00FB78D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65410333"/>
            <w:placeholder>
              <w:docPart w:val="40E5ABCF34EA4C029825102E56486772"/>
            </w:placeholder>
            <w:text/>
          </w:sdtPr>
          <w:sdtEndPr/>
          <w:sdtContent>
            <w:tc>
              <w:tcPr>
                <w:tcW w:w="3492" w:type="dxa"/>
              </w:tcPr>
              <w:p w:rsidR="00FB78DF" w:rsidRDefault="002F673B" w:rsidP="00FB78D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ורסיי</w:t>
                </w:r>
                <w:r>
                  <w:rPr>
                    <w:rFonts w:hint="eastAsia"/>
                    <w:sz w:val="32"/>
                    <w:szCs w:val="28"/>
                    <w:rtl/>
                  </w:rPr>
                  <w:t>ת</w:t>
                </w:r>
                <w:r w:rsidR="00FB78DF">
                  <w:rPr>
                    <w:rFonts w:hint="cs"/>
                    <w:sz w:val="32"/>
                    <w:szCs w:val="28"/>
                    <w:rtl/>
                  </w:rPr>
                  <w:t xml:space="preserve"> טעינה לא נכונה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3803164"/>
            <w:placeholder>
              <w:docPart w:val="039C17F31D0141189CB114F4BD3DCF71"/>
            </w:placeholder>
            <w:text/>
          </w:sdtPr>
          <w:sdtEndPr/>
          <w:sdtContent>
            <w:tc>
              <w:tcPr>
                <w:tcW w:w="2141" w:type="dxa"/>
              </w:tcPr>
              <w:p w:rsidR="00FB78DF" w:rsidRPr="0025554D" w:rsidRDefault="00FB78DF" w:rsidP="00FB78D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7.4</w:t>
                </w:r>
              </w:p>
            </w:tc>
          </w:sdtContent>
        </w:sdt>
      </w:tr>
      <w:tr w:rsidR="00AF5365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-1268227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13789737"/>
            <w:placeholder>
              <w:docPart w:val="91A93CB83F8E408BB190AA3646B5A0D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8309227"/>
            <w:placeholder>
              <w:docPart w:val="2D6D20494B6D44B7949CF5994AAB66C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tc>
          <w:tcPr>
            <w:tcW w:w="3492" w:type="dxa"/>
          </w:tcPr>
          <w:p w:rsidR="00AF5365" w:rsidRDefault="00627FED" w:rsidP="004E31F8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כן</w:t>
            </w:r>
          </w:p>
        </w:tc>
        <w:tc>
          <w:tcPr>
            <w:tcW w:w="3492" w:type="dxa"/>
          </w:tcPr>
          <w:p w:rsidR="00AF5365" w:rsidRDefault="00627FED" w:rsidP="004E31F8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כבל </w:t>
            </w:r>
            <w:r>
              <w:rPr>
                <w:rFonts w:hint="cs"/>
                <w:sz w:val="32"/>
                <w:szCs w:val="28"/>
              </w:rPr>
              <w:t>ETH</w:t>
            </w:r>
            <w:r>
              <w:rPr>
                <w:rFonts w:hint="cs"/>
                <w:sz w:val="32"/>
                <w:szCs w:val="28"/>
                <w:rtl/>
              </w:rPr>
              <w:t xml:space="preserve"> מנותק</w:t>
            </w:r>
          </w:p>
        </w:tc>
        <w:tc>
          <w:tcPr>
            <w:tcW w:w="2141" w:type="dxa"/>
          </w:tcPr>
          <w:p w:rsidR="00AF5365" w:rsidRPr="0025554D" w:rsidRDefault="00627FED" w:rsidP="004E31F8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7.7</w:t>
            </w:r>
          </w:p>
        </w:tc>
      </w:tr>
      <w:tr w:rsidR="00AF5365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-1370064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674485634"/>
            <w:placeholder>
              <w:docPart w:val="F09480F3ADC44385BC3A90AEF91AFE4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43586959"/>
            <w:placeholder>
              <w:docPart w:val="9B31FCEE69D043D4BC3A355C4EE3E3D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tc>
          <w:tcPr>
            <w:tcW w:w="3492" w:type="dxa"/>
            <w:tcBorders>
              <w:bottom w:val="single" w:sz="4" w:space="0" w:color="auto"/>
            </w:tcBorders>
          </w:tcPr>
          <w:p w:rsidR="00AF5365" w:rsidRDefault="00A473E4" w:rsidP="004E31F8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כן</w:t>
            </w:r>
          </w:p>
        </w:tc>
        <w:tc>
          <w:tcPr>
            <w:tcW w:w="3492" w:type="dxa"/>
          </w:tcPr>
          <w:p w:rsidR="00AF5365" w:rsidRDefault="00A473E4" w:rsidP="004E31F8">
            <w:pPr>
              <w:bidi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סיב אופטי לא מחובר</w:t>
            </w:r>
          </w:p>
          <w:p w:rsidR="006600B8" w:rsidRDefault="006600B8" w:rsidP="006600B8">
            <w:pPr>
              <w:bidi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קצר בלד האופטי</w:t>
            </w:r>
          </w:p>
        </w:tc>
        <w:tc>
          <w:tcPr>
            <w:tcW w:w="2141" w:type="dxa"/>
          </w:tcPr>
          <w:p w:rsidR="00AF5365" w:rsidRPr="0025554D" w:rsidRDefault="00A473E4" w:rsidP="004E31F8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7.7</w:t>
            </w:r>
          </w:p>
        </w:tc>
      </w:tr>
      <w:tr w:rsidR="00CE6A14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-551612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CE6A14" w:rsidRDefault="00CE6A14" w:rsidP="00CE6A1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8072484"/>
            <w:placeholder>
              <w:docPart w:val="0F693681EC0F4DBEA1C6491CD7AA156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CE6A14" w:rsidRDefault="00CE6A14" w:rsidP="00CE6A1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708519036"/>
            <w:placeholder>
              <w:docPart w:val="A13DE6761E5E4BD3918C0B3DF1576B7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E6A14" w:rsidRDefault="00CE6A14" w:rsidP="00CE6A1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tc>
          <w:tcPr>
            <w:tcW w:w="3492" w:type="dxa"/>
          </w:tcPr>
          <w:p w:rsidR="00CE6A14" w:rsidRDefault="00CE6A14" w:rsidP="00CE6A14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כן</w:t>
            </w:r>
          </w:p>
        </w:tc>
        <w:tc>
          <w:tcPr>
            <w:tcW w:w="3492" w:type="dxa"/>
          </w:tcPr>
          <w:p w:rsidR="00CE6A14" w:rsidRDefault="00CE6A14" w:rsidP="00CE6A14">
            <w:pPr>
              <w:bidi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כבל </w:t>
            </w:r>
            <w:r>
              <w:rPr>
                <w:rFonts w:hint="cs"/>
                <w:sz w:val="32"/>
                <w:szCs w:val="28"/>
              </w:rPr>
              <w:t xml:space="preserve">CH-1 </w:t>
            </w:r>
            <w:r>
              <w:rPr>
                <w:sz w:val="32"/>
                <w:szCs w:val="28"/>
              </w:rPr>
              <w:t>to 4</w:t>
            </w:r>
            <w:r>
              <w:rPr>
                <w:rFonts w:hint="cs"/>
                <w:sz w:val="32"/>
                <w:szCs w:val="28"/>
              </w:rPr>
              <w:t xml:space="preserve"> </w:t>
            </w:r>
            <w:r>
              <w:rPr>
                <w:rFonts w:hint="cs"/>
                <w:sz w:val="32"/>
                <w:szCs w:val="28"/>
                <w:rtl/>
              </w:rPr>
              <w:t xml:space="preserve"> מנותקים</w:t>
            </w:r>
          </w:p>
        </w:tc>
        <w:tc>
          <w:tcPr>
            <w:tcW w:w="2141" w:type="dxa"/>
          </w:tcPr>
          <w:p w:rsidR="00CE6A14" w:rsidRPr="0025554D" w:rsidRDefault="00CE6A14" w:rsidP="00CE6A14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7.7</w:t>
            </w:r>
          </w:p>
        </w:tc>
      </w:tr>
      <w:tr w:rsidR="00AF5365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274375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3659952"/>
            <w:placeholder>
              <w:docPart w:val="BD9F8C05AAB546768E87D51039BD430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57588132"/>
            <w:placeholder>
              <w:docPart w:val="239FA0AD5C2E49F28E11510F2CB4479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tc>
          <w:tcPr>
            <w:tcW w:w="3492" w:type="dxa"/>
            <w:tcBorders>
              <w:bottom w:val="single" w:sz="4" w:space="0" w:color="auto"/>
            </w:tcBorders>
          </w:tcPr>
          <w:p w:rsidR="00AF5365" w:rsidRDefault="00400615" w:rsidP="004E31F8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כן</w:t>
            </w:r>
          </w:p>
        </w:tc>
        <w:tc>
          <w:tcPr>
            <w:tcW w:w="3492" w:type="dxa"/>
          </w:tcPr>
          <w:p w:rsidR="00AF5365" w:rsidRDefault="00400615" w:rsidP="00400615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כבל </w:t>
            </w:r>
            <w:proofErr w:type="spellStart"/>
            <w:r>
              <w:rPr>
                <w:rFonts w:hint="cs"/>
                <w:sz w:val="32"/>
                <w:szCs w:val="28"/>
                <w:rtl/>
              </w:rPr>
              <w:t>מולקס</w:t>
            </w:r>
            <w:proofErr w:type="spellEnd"/>
            <w:r>
              <w:rPr>
                <w:rFonts w:hint="cs"/>
                <w:sz w:val="32"/>
                <w:szCs w:val="28"/>
                <w:rtl/>
              </w:rPr>
              <w:t xml:space="preserve"> של הספק לא מחובר נכון</w:t>
            </w:r>
          </w:p>
        </w:tc>
        <w:tc>
          <w:tcPr>
            <w:tcW w:w="2141" w:type="dxa"/>
          </w:tcPr>
          <w:p w:rsidR="00AF5365" w:rsidRPr="0025554D" w:rsidRDefault="00400615" w:rsidP="004E31F8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7.7.</w:t>
            </w:r>
          </w:p>
        </w:tc>
      </w:tr>
      <w:tr w:rsidR="00AF5365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997691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732385715"/>
            <w:placeholder>
              <w:docPart w:val="636891A3D4A34CAFB6DE1CC25BD4C55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168093853"/>
            <w:placeholder>
              <w:docPart w:val="4B525D5DAC004FC6BD768A8A8EC6901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tc>
          <w:tcPr>
            <w:tcW w:w="3492" w:type="dxa"/>
          </w:tcPr>
          <w:p w:rsidR="00AF5365" w:rsidRDefault="00400615" w:rsidP="00A706DF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כן</w:t>
            </w:r>
          </w:p>
        </w:tc>
        <w:tc>
          <w:tcPr>
            <w:tcW w:w="3492" w:type="dxa"/>
          </w:tcPr>
          <w:p w:rsidR="00AF5365" w:rsidRDefault="00400615" w:rsidP="00A706DF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כבל </w:t>
            </w:r>
            <w:proofErr w:type="spellStart"/>
            <w:r>
              <w:rPr>
                <w:rFonts w:hint="cs"/>
                <w:sz w:val="32"/>
                <w:szCs w:val="28"/>
                <w:rtl/>
              </w:rPr>
              <w:t>מולקס</w:t>
            </w:r>
            <w:proofErr w:type="spellEnd"/>
            <w:r>
              <w:rPr>
                <w:rFonts w:hint="cs"/>
                <w:sz w:val="32"/>
                <w:szCs w:val="28"/>
                <w:rtl/>
              </w:rPr>
              <w:t xml:space="preserve"> של הספק מחובר הפוך</w:t>
            </w:r>
          </w:p>
        </w:tc>
        <w:tc>
          <w:tcPr>
            <w:tcW w:w="2141" w:type="dxa"/>
          </w:tcPr>
          <w:p w:rsidR="00AF5365" w:rsidRPr="0025554D" w:rsidRDefault="00400615" w:rsidP="004E31F8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7.7.</w:t>
            </w:r>
          </w:p>
        </w:tc>
      </w:tr>
      <w:tr w:rsidR="00AF5365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573163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832530294"/>
            <w:placeholder>
              <w:docPart w:val="E8EFB6635DF64E18BDA5929871716F8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124273968"/>
            <w:placeholder>
              <w:docPart w:val="38211DB4A737471488DD3D7676BC048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406150834"/>
            <w:placeholder>
              <w:docPart w:val="37649FC5664645919624974D86E51A8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400615" w:rsidP="00400615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20251006"/>
            <w:placeholder>
              <w:docPart w:val="219D8EC38183461490CD6F1248F77EC9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400615" w:rsidP="00400615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חוטים מתח </w:t>
                </w:r>
                <w:proofErr w:type="spellStart"/>
                <w:r>
                  <w:rPr>
                    <w:rFonts w:hint="cs"/>
                    <w:sz w:val="32"/>
                    <w:szCs w:val="28"/>
                    <w:rtl/>
                  </w:rPr>
                  <w:t>במולקס</w:t>
                </w:r>
                <w:proofErr w:type="spellEnd"/>
                <w:r>
                  <w:rPr>
                    <w:rFonts w:hint="cs"/>
                    <w:sz w:val="32"/>
                    <w:szCs w:val="28"/>
                    <w:rtl/>
                  </w:rPr>
                  <w:t xml:space="preserve"> של הספק מחוברים הפוך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24030082"/>
            <w:placeholder>
              <w:docPart w:val="FD4D687EF8E44047B5B4B801FA4E0D69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400615" w:rsidP="00400615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7.7</w:t>
                </w:r>
              </w:p>
            </w:tc>
          </w:sdtContent>
        </w:sdt>
      </w:tr>
      <w:tr w:rsidR="00AF5365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26573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84866969"/>
            <w:placeholder>
              <w:docPart w:val="C9D09524E3BD4D3988DB33297A4D017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542989854"/>
            <w:placeholder>
              <w:docPart w:val="A891F549D9E1431EA1285AD70C94AE3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A706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86337075"/>
            <w:placeholder>
              <w:docPart w:val="3445F1EC71B44D89B8F49C876F390E37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FB78DF" w:rsidP="00FB78D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tc>
          <w:tcPr>
            <w:tcW w:w="3492" w:type="dxa"/>
          </w:tcPr>
          <w:sdt>
            <w:sdtPr>
              <w:rPr>
                <w:sz w:val="32"/>
                <w:szCs w:val="28"/>
                <w:rtl/>
              </w:rPr>
              <w:id w:val="-1206706852"/>
              <w:placeholder>
                <w:docPart w:val="EB6516A122C448D88250692021AEF09B"/>
              </w:placeholder>
              <w:text/>
            </w:sdtPr>
            <w:sdtEndPr/>
            <w:sdtContent>
              <w:p w:rsidR="00AF5365" w:rsidRDefault="00FB78DF" w:rsidP="00FB78DF">
                <w:pPr>
                  <w:bidi/>
                  <w:rPr>
                    <w:sz w:val="32"/>
                    <w:szCs w:val="28"/>
                    <w:rtl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קצר ב-</w:t>
                </w:r>
                <w:r>
                  <w:rPr>
                    <w:rFonts w:hint="cs"/>
                    <w:sz w:val="32"/>
                    <w:szCs w:val="28"/>
                  </w:rPr>
                  <w:t>U12</w:t>
                </w:r>
              </w:p>
            </w:sdtContent>
          </w:sdt>
          <w:p w:rsidR="006600B8" w:rsidRDefault="006600B8" w:rsidP="006600B8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קצר ב-</w:t>
            </w:r>
            <w:r>
              <w:rPr>
                <w:rFonts w:hint="cs"/>
                <w:sz w:val="32"/>
                <w:szCs w:val="28"/>
              </w:rPr>
              <w:t>U4</w:t>
            </w:r>
          </w:p>
        </w:tc>
        <w:sdt>
          <w:sdtPr>
            <w:rPr>
              <w:sz w:val="32"/>
              <w:szCs w:val="28"/>
              <w:rtl/>
            </w:rPr>
            <w:id w:val="-1413532570"/>
            <w:placeholder>
              <w:docPart w:val="9D56F3A1F120467BABA61C89C7117321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FB78DF" w:rsidP="00FB78D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7.7</w:t>
                </w:r>
              </w:p>
            </w:tc>
          </w:sdtContent>
        </w:sdt>
      </w:tr>
      <w:tr w:rsidR="00FB78DF" w:rsidTr="002F673B">
        <w:trPr>
          <w:cantSplit/>
          <w:trHeight w:val="802"/>
        </w:trPr>
        <w:sdt>
          <w:sdtPr>
            <w:rPr>
              <w:sz w:val="32"/>
              <w:szCs w:val="28"/>
            </w:rPr>
            <w:id w:val="2017882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FB78DF" w:rsidRDefault="00FB78DF" w:rsidP="00FB78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79170430"/>
            <w:placeholder>
              <w:docPart w:val="6A217D66C0E44C9886656DD0FBBA573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FB78DF" w:rsidRDefault="00FB78DF" w:rsidP="00FB78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935248854"/>
            <w:placeholder>
              <w:docPart w:val="1C6FE88FB3DB4204B19C01D031DDA09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FB78DF" w:rsidRDefault="00FB78DF" w:rsidP="00FB78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tc>
          <w:tcPr>
            <w:tcW w:w="3492" w:type="dxa"/>
            <w:tcBorders>
              <w:bottom w:val="single" w:sz="4" w:space="0" w:color="auto"/>
            </w:tcBorders>
          </w:tcPr>
          <w:p w:rsidR="00FB78DF" w:rsidRDefault="00FB78DF" w:rsidP="00FB78DF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כן</w:t>
            </w:r>
          </w:p>
        </w:tc>
        <w:tc>
          <w:tcPr>
            <w:tcW w:w="3492" w:type="dxa"/>
          </w:tcPr>
          <w:p w:rsidR="00FB78DF" w:rsidRDefault="002F673B" w:rsidP="002F673B">
            <w:pPr>
              <w:bidi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הרמת </w:t>
            </w:r>
            <w:r w:rsidR="00FB78DF">
              <w:rPr>
                <w:rFonts w:hint="cs"/>
                <w:sz w:val="32"/>
                <w:szCs w:val="28"/>
                <w:rtl/>
              </w:rPr>
              <w:t>רגל</w:t>
            </w:r>
            <w:r>
              <w:rPr>
                <w:rFonts w:hint="cs"/>
                <w:sz w:val="32"/>
                <w:szCs w:val="28"/>
                <w:rtl/>
              </w:rPr>
              <w:t>ים</w:t>
            </w:r>
            <w:r w:rsidR="00FB78DF">
              <w:rPr>
                <w:rFonts w:hint="cs"/>
                <w:sz w:val="32"/>
                <w:szCs w:val="28"/>
                <w:rtl/>
              </w:rPr>
              <w:t xml:space="preserve"> ב- </w:t>
            </w:r>
            <w:r w:rsidR="00FB78DF">
              <w:rPr>
                <w:rFonts w:hint="cs"/>
                <w:sz w:val="32"/>
                <w:szCs w:val="28"/>
              </w:rPr>
              <w:t>T</w:t>
            </w:r>
            <w:r w:rsidR="00FB78DF">
              <w:rPr>
                <w:sz w:val="32"/>
                <w:szCs w:val="28"/>
              </w:rPr>
              <w:t>5</w:t>
            </w:r>
            <w:r w:rsidR="00FB78DF">
              <w:rPr>
                <w:rFonts w:hint="cs"/>
                <w:sz w:val="32"/>
                <w:szCs w:val="28"/>
              </w:rPr>
              <w:t xml:space="preserve"> </w:t>
            </w:r>
            <w:r w:rsidR="00FB78DF">
              <w:rPr>
                <w:rFonts w:hint="cs"/>
                <w:sz w:val="32"/>
                <w:szCs w:val="28"/>
                <w:rtl/>
              </w:rPr>
              <w:t xml:space="preserve"> </w:t>
            </w:r>
          </w:p>
        </w:tc>
        <w:tc>
          <w:tcPr>
            <w:tcW w:w="2141" w:type="dxa"/>
          </w:tcPr>
          <w:p w:rsidR="00FB78DF" w:rsidRPr="0025554D" w:rsidRDefault="00FB78DF" w:rsidP="00FB78DF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7.7</w:t>
            </w:r>
          </w:p>
        </w:tc>
      </w:tr>
      <w:tr w:rsidR="00FB78DF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95036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FB78DF" w:rsidRDefault="00FB78DF" w:rsidP="00FB78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801459"/>
            <w:placeholder>
              <w:docPart w:val="7EC61049F6D74EC1A12CA830C56A06E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FB78DF" w:rsidRDefault="00FB78DF" w:rsidP="00FB78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20127681"/>
            <w:placeholder>
              <w:docPart w:val="05FE9348D7474D6FA10F1575C1DE0E1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FB78DF" w:rsidRDefault="00FB78DF" w:rsidP="00FB78DF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tc>
          <w:tcPr>
            <w:tcW w:w="3492" w:type="dxa"/>
          </w:tcPr>
          <w:p w:rsidR="00FB78DF" w:rsidRDefault="0004649E" w:rsidP="00FB78DF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כן</w:t>
            </w:r>
          </w:p>
        </w:tc>
        <w:tc>
          <w:tcPr>
            <w:tcW w:w="3492" w:type="dxa"/>
          </w:tcPr>
          <w:p w:rsidR="00FB78DF" w:rsidRDefault="0004649E" w:rsidP="00B66B38">
            <w:pPr>
              <w:bidi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חיבור </w:t>
            </w:r>
            <w:r>
              <w:rPr>
                <w:rFonts w:hint="cs"/>
                <w:sz w:val="32"/>
                <w:szCs w:val="28"/>
              </w:rPr>
              <w:t>LOOP</w:t>
            </w:r>
            <w:r>
              <w:rPr>
                <w:rFonts w:hint="cs"/>
                <w:sz w:val="32"/>
                <w:szCs w:val="28"/>
                <w:rtl/>
              </w:rPr>
              <w:t xml:space="preserve"> פיזי ל-</w:t>
            </w:r>
            <w:r>
              <w:rPr>
                <w:rFonts w:hint="cs"/>
                <w:sz w:val="32"/>
                <w:szCs w:val="28"/>
              </w:rPr>
              <w:t>E1</w:t>
            </w:r>
            <w:r>
              <w:rPr>
                <w:rFonts w:hint="cs"/>
                <w:sz w:val="32"/>
                <w:szCs w:val="28"/>
                <w:rtl/>
              </w:rPr>
              <w:t xml:space="preserve"> למכשיר </w:t>
            </w:r>
            <w:r w:rsidR="00B66B38">
              <w:rPr>
                <w:rFonts w:hint="cs"/>
                <w:sz w:val="32"/>
                <w:szCs w:val="28"/>
                <w:rtl/>
              </w:rPr>
              <w:t>ה-</w:t>
            </w:r>
            <w:r w:rsidR="00B66B38">
              <w:rPr>
                <w:rFonts w:hint="cs"/>
                <w:sz w:val="32"/>
                <w:szCs w:val="28"/>
              </w:rPr>
              <w:t>UUT</w:t>
            </w:r>
          </w:p>
        </w:tc>
        <w:tc>
          <w:tcPr>
            <w:tcW w:w="2141" w:type="dxa"/>
          </w:tcPr>
          <w:p w:rsidR="00FB78DF" w:rsidRPr="0025554D" w:rsidRDefault="0004649E" w:rsidP="00FB78DF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7.8</w:t>
            </w:r>
          </w:p>
        </w:tc>
      </w:tr>
      <w:tr w:rsidR="00083CBC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-1784336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737E84C7D20540B8A332110FE356B40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50897300"/>
            <w:placeholder>
              <w:docPart w:val="227549C98E994F9CB3691E4E5D84B9D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70219907"/>
            <w:placeholder>
              <w:docPart w:val="C93142A2018F457E97CA7ADDC4161DD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4649E" w:rsidP="0004649E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48242231"/>
            <w:placeholder>
              <w:docPart w:val="DFF80FEE1E5C48928D7D0AFCA75BDEB5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04649E" w:rsidP="00083CBC">
                <w:pPr>
                  <w:bidi/>
                  <w:rPr>
                    <w:sz w:val="32"/>
                    <w:szCs w:val="28"/>
                  </w:rPr>
                </w:pPr>
                <w:r w:rsidRPr="00432C3D">
                  <w:rPr>
                    <w:sz w:val="32"/>
                    <w:szCs w:val="28"/>
                    <w:rtl/>
                  </w:rPr>
                  <w:t xml:space="preserve">חיבור </w:t>
                </w:r>
                <w:r w:rsidRPr="00432C3D">
                  <w:rPr>
                    <w:sz w:val="32"/>
                    <w:szCs w:val="28"/>
                  </w:rPr>
                  <w:t>LOOP</w:t>
                </w:r>
                <w:r w:rsidRPr="00432C3D">
                  <w:rPr>
                    <w:sz w:val="32"/>
                    <w:szCs w:val="28"/>
                    <w:rtl/>
                  </w:rPr>
                  <w:t xml:space="preserve"> פיזי ל-</w:t>
                </w:r>
                <w:r w:rsidRPr="00432C3D">
                  <w:rPr>
                    <w:sz w:val="32"/>
                    <w:szCs w:val="28"/>
                  </w:rPr>
                  <w:t>E1</w:t>
                </w:r>
                <w:r>
                  <w:rPr>
                    <w:sz w:val="32"/>
                    <w:szCs w:val="28"/>
                    <w:rtl/>
                  </w:rPr>
                  <w:t xml:space="preserve"> למכשיר ה</w:t>
                </w:r>
                <w:r>
                  <w:rPr>
                    <w:rFonts w:hint="cs"/>
                    <w:sz w:val="32"/>
                    <w:szCs w:val="28"/>
                    <w:rtl/>
                  </w:rPr>
                  <w:t>-</w:t>
                </w:r>
                <w:r>
                  <w:rPr>
                    <w:rFonts w:hint="cs"/>
                    <w:sz w:val="32"/>
                    <w:szCs w:val="28"/>
                  </w:rPr>
                  <w:t>REF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71828321"/>
            <w:placeholder>
              <w:docPart w:val="E5205D29B01E4AD897CF633A01BB44D6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4649E" w:rsidP="0004649E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7.8</w:t>
                </w:r>
              </w:p>
            </w:tc>
          </w:sdtContent>
        </w:sdt>
      </w:tr>
      <w:tr w:rsidR="00083CBC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179463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7657FF1B3C484544B3B76C60D340C91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11854892"/>
            <w:placeholder>
              <w:docPart w:val="B2F2E538FBC64BD8BF396C8920214BA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69356735"/>
            <w:placeholder>
              <w:docPart w:val="B848A1F51A9A41AC99E0EDEF406BAC1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B66B38" w:rsidP="00B66B38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52388994"/>
            <w:placeholder>
              <w:docPart w:val="7DF725913A0649498008BAAFC984B72B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66B38" w:rsidP="00B66B38">
                <w:pPr>
                  <w:bidi/>
                  <w:rPr>
                    <w:sz w:val="32"/>
                    <w:szCs w:val="28"/>
                  </w:rPr>
                </w:pPr>
                <w:r w:rsidRPr="00327EDC">
                  <w:rPr>
                    <w:sz w:val="32"/>
                    <w:szCs w:val="28"/>
                    <w:rtl/>
                  </w:rPr>
                  <w:t xml:space="preserve">חיבור </w:t>
                </w:r>
                <w:r w:rsidRPr="00327EDC">
                  <w:rPr>
                    <w:sz w:val="32"/>
                    <w:szCs w:val="28"/>
                  </w:rPr>
                  <w:t>LOOP</w:t>
                </w:r>
                <w:r w:rsidRPr="00327EDC">
                  <w:rPr>
                    <w:sz w:val="32"/>
                    <w:szCs w:val="28"/>
                    <w:rtl/>
                  </w:rPr>
                  <w:t xml:space="preserve"> פיזי ל-</w:t>
                </w:r>
                <w:r w:rsidRPr="00327EDC">
                  <w:rPr>
                    <w:sz w:val="32"/>
                    <w:szCs w:val="28"/>
                  </w:rPr>
                  <w:t>E</w:t>
                </w:r>
                <w:r>
                  <w:rPr>
                    <w:rFonts w:hint="cs"/>
                    <w:sz w:val="32"/>
                    <w:szCs w:val="28"/>
                  </w:rPr>
                  <w:t>TH</w:t>
                </w:r>
                <w:r w:rsidRPr="00327EDC">
                  <w:rPr>
                    <w:sz w:val="32"/>
                    <w:szCs w:val="28"/>
                    <w:rtl/>
                  </w:rPr>
                  <w:t xml:space="preserve"> למכשיר ה-</w:t>
                </w:r>
                <w:r>
                  <w:rPr>
                    <w:rFonts w:hint="cs"/>
                    <w:sz w:val="32"/>
                    <w:szCs w:val="28"/>
                  </w:rPr>
                  <w:t>UUT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3362280"/>
            <w:placeholder>
              <w:docPart w:val="EB08B52E582242A7A7D07E4F68B8053F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4649E" w:rsidP="0004649E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7.8</w:t>
                </w:r>
              </w:p>
            </w:tc>
          </w:sdtContent>
        </w:sdt>
      </w:tr>
      <w:tr w:rsidR="00083CBC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1354074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E5309146380445CAB1A7C4B18C13BCE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6066520"/>
            <w:placeholder>
              <w:docPart w:val="73CE7E9504B241E885A31B995774C5C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85342174"/>
            <w:placeholder>
              <w:docPart w:val="39F8B5FABB844A4A8B31C1F967D0D6F1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B66B38" w:rsidP="00B66B38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12114590"/>
            <w:placeholder>
              <w:docPart w:val="F25E5C873CC5407C83F91FDBDE116732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66B38" w:rsidP="00B66B38">
                <w:pPr>
                  <w:bidi/>
                  <w:rPr>
                    <w:sz w:val="32"/>
                    <w:szCs w:val="28"/>
                  </w:rPr>
                </w:pPr>
                <w:r w:rsidRPr="004C7D6B">
                  <w:rPr>
                    <w:sz w:val="32"/>
                    <w:szCs w:val="28"/>
                    <w:rtl/>
                  </w:rPr>
                  <w:t xml:space="preserve">חיבור </w:t>
                </w:r>
                <w:r w:rsidRPr="004C7D6B">
                  <w:rPr>
                    <w:sz w:val="32"/>
                    <w:szCs w:val="28"/>
                  </w:rPr>
                  <w:t>LOOP</w:t>
                </w:r>
                <w:r w:rsidRPr="004C7D6B">
                  <w:rPr>
                    <w:sz w:val="32"/>
                    <w:szCs w:val="28"/>
                    <w:rtl/>
                  </w:rPr>
                  <w:t xml:space="preserve"> פיזי ל-</w:t>
                </w:r>
                <w:r w:rsidRPr="004C7D6B">
                  <w:rPr>
                    <w:sz w:val="32"/>
                    <w:szCs w:val="28"/>
                  </w:rPr>
                  <w:t>E</w:t>
                </w:r>
                <w:r>
                  <w:rPr>
                    <w:rFonts w:hint="cs"/>
                    <w:sz w:val="32"/>
                    <w:szCs w:val="28"/>
                  </w:rPr>
                  <w:t>TH</w:t>
                </w:r>
                <w:r w:rsidRPr="004C7D6B">
                  <w:rPr>
                    <w:sz w:val="32"/>
                    <w:szCs w:val="28"/>
                    <w:rtl/>
                  </w:rPr>
                  <w:t xml:space="preserve"> למכשיר ה-</w:t>
                </w:r>
                <w:r w:rsidRPr="004C7D6B">
                  <w:rPr>
                    <w:sz w:val="32"/>
                    <w:szCs w:val="28"/>
                  </w:rPr>
                  <w:t>REF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99948648"/>
            <w:placeholder>
              <w:docPart w:val="F9DD700F985F469392FCEAB7A7ACB5F7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66B38" w:rsidP="00B66B38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7.8</w:t>
                </w:r>
              </w:p>
            </w:tc>
          </w:sdtContent>
        </w:sdt>
      </w:tr>
      <w:tr w:rsidR="00083CBC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91913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E5E101C2172248FD96729190F068570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14739130"/>
            <w:placeholder>
              <w:docPart w:val="78329791272D4D06BF58ACA600C1DFD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0513835"/>
            <w:placeholder>
              <w:docPart w:val="01877DD85D0E4CD886D2111415DDB7A1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2F673B" w:rsidP="002F673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89692539"/>
            <w:placeholder>
              <w:docPart w:val="9313BC50041C477DBC23E8F9552E45E3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2F673B" w:rsidP="002F673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הרצת מבדק ללא לחיצה על הכפתור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38174755"/>
            <w:placeholder>
              <w:docPart w:val="65C248AADD6C472D9D2ACB49B1EB77AA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2F673B" w:rsidP="002F673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7.10</w:t>
                </w:r>
              </w:p>
            </w:tc>
          </w:sdtContent>
        </w:sdt>
      </w:tr>
      <w:tr w:rsidR="00083CBC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1004557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FE1EC445D7454AEFB81556B7F336FAA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1979273"/>
            <w:placeholder>
              <w:docPart w:val="B2710273DD664C0E872FA075E0656C9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16504614"/>
            <w:placeholder>
              <w:docPart w:val="1136F6DBFF7944FA86AB940591DC2C13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2F673B" w:rsidP="002F673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74376779"/>
            <w:placeholder>
              <w:docPart w:val="79DD8457522A47448DA9846536876D25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2F673B" w:rsidP="002F673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רגל הכפתור לא מולחמת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49581539"/>
            <w:placeholder>
              <w:docPart w:val="EB6CD0799FFF45C3BA193CF96703FE28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2F673B" w:rsidP="002F673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7.10</w:t>
                </w:r>
              </w:p>
            </w:tc>
          </w:sdtContent>
        </w:sdt>
      </w:tr>
      <w:tr w:rsidR="00083CBC" w:rsidTr="00462C74">
        <w:trPr>
          <w:cantSplit/>
          <w:trHeight w:val="864"/>
        </w:trPr>
        <w:sdt>
          <w:sdtPr>
            <w:rPr>
              <w:sz w:val="32"/>
              <w:szCs w:val="28"/>
            </w:rPr>
            <w:id w:val="1905560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57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46FB4439175A4BF58120F6BB9C3A15D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233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661083265"/>
            <w:placeholder>
              <w:docPart w:val="F1B412A81C024F2EA39DA81C13A89CE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44769464"/>
            <w:placeholder>
              <w:docPart w:val="8BDA486345E44C43A708FFCB10A2DDE3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2F673B" w:rsidP="002F673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92040154"/>
            <w:placeholder>
              <w:docPart w:val="A764E60D0B0F48E59F9C7480339DEA27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2F673B" w:rsidP="002F673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סריקת ברקוד שונה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1409949"/>
            <w:placeholder>
              <w:docPart w:val="CB3DA494543A4791AC2B202745778329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2F673B" w:rsidP="002F673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7.12</w:t>
                </w:r>
              </w:p>
            </w:tc>
          </w:sdtContent>
        </w:sdt>
      </w:tr>
    </w:tbl>
    <w:p w:rsidR="00AC127A" w:rsidRDefault="00AC127A">
      <w:pPr>
        <w:rPr>
          <w:sz w:val="28"/>
          <w:szCs w:val="28"/>
        </w:rPr>
      </w:pPr>
    </w:p>
    <w:p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:rsidTr="00FB4C57">
        <w:trPr>
          <w:cantSplit/>
          <w:trHeight w:val="280"/>
        </w:trPr>
        <w:tc>
          <w:tcPr>
            <w:tcW w:w="4747" w:type="dxa"/>
            <w:gridSpan w:val="3"/>
          </w:tcPr>
          <w:p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:rsidTr="00FB4C57">
        <w:trPr>
          <w:cantSplit/>
          <w:trHeight w:val="280"/>
        </w:trPr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 xml:space="preserve">בוצע </w:t>
            </w:r>
            <w:proofErr w:type="spellStart"/>
            <w:r>
              <w:rPr>
                <w:rFonts w:hint="cs"/>
                <w:rtl/>
              </w:rPr>
              <w:t>בגרסא</w:t>
            </w:r>
            <w:proofErr w:type="spellEnd"/>
            <w:r>
              <w:rPr>
                <w:rFonts w:hint="cs"/>
                <w:rtl/>
              </w:rPr>
              <w:t xml:space="preserve"> מתאריך</w:t>
            </w:r>
          </w:p>
        </w:tc>
        <w:tc>
          <w:tcPr>
            <w:tcW w:w="8959" w:type="dxa"/>
            <w:vMerge/>
          </w:tcPr>
          <w:p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:rsidTr="00FB4C57">
        <w:trPr>
          <w:cantSplit/>
          <w:trHeight w:val="567"/>
        </w:trPr>
        <w:sdt>
          <w:sdtPr>
            <w:rPr>
              <w:rtl/>
            </w:rPr>
            <w:id w:val="23675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placeholder>
              <w:docPart w:val="BE6AA6A05AEF4057B79A304FEF28A590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placeholder>
              <w:docPart w:val="40D9966C1645477AA95CC7C9AEEEDE7A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:rsidR="00AF162A" w:rsidRDefault="00AF162A" w:rsidP="00F53714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placeholder>
            <w:docPart w:val="3DC8CFD5C2554C1CA5E712C298364A1B"/>
          </w:placeholder>
          <w:text/>
        </w:sdtPr>
        <w:sdtEndPr/>
        <w:sdtContent>
          <w:r w:rsidR="00F53714">
            <w:rPr>
              <w:rFonts w:hint="cs"/>
              <w:sz w:val="28"/>
              <w:szCs w:val="28"/>
            </w:rPr>
            <w:t xml:space="preserve"> </w:t>
          </w:r>
          <w:r w:rsidR="00F53714">
            <w:rPr>
              <w:rFonts w:hint="cs"/>
              <w:sz w:val="28"/>
              <w:szCs w:val="28"/>
              <w:rtl/>
            </w:rPr>
            <w:t xml:space="preserve">גיל </w:t>
          </w:r>
          <w:proofErr w:type="spellStart"/>
          <w:r w:rsidR="00F53714">
            <w:rPr>
              <w:rFonts w:hint="cs"/>
              <w:sz w:val="28"/>
              <w:szCs w:val="28"/>
              <w:rtl/>
            </w:rPr>
            <w:t>אוליאל</w:t>
          </w:r>
          <w:proofErr w:type="spellEnd"/>
        </w:sdtContent>
      </w:sdt>
    </w:p>
    <w:p w:rsidR="00AF162A" w:rsidRDefault="00FB4C57" w:rsidP="00F53714">
      <w:pPr>
        <w:bidi/>
        <w:rPr>
          <w:b/>
          <w:bCs/>
          <w:sz w:val="32"/>
          <w:szCs w:val="32"/>
          <w:rtl/>
        </w:rPr>
      </w:pPr>
      <w:bookmarkStart w:id="0" w:name="_GoBack"/>
      <w:bookmarkEnd w:id="0"/>
      <w:r>
        <w:rPr>
          <w:sz w:val="28"/>
          <w:szCs w:val="28"/>
          <w:rtl/>
        </w:rPr>
        <w:br w:type="page"/>
      </w:r>
      <w:r w:rsidR="00ED5EB5">
        <w:rPr>
          <w:rFonts w:hint="cs"/>
          <w:b/>
          <w:bCs/>
          <w:sz w:val="32"/>
          <w:szCs w:val="32"/>
          <w:u w:val="single"/>
          <w:rtl/>
        </w:rPr>
        <w:lastRenderedPageBreak/>
        <w:t>אישור המבדק ע"י מחלקת מבדקים</w:t>
      </w:r>
    </w:p>
    <w:p w:rsidR="00AF162A" w:rsidRDefault="00AF162A">
      <w:pPr>
        <w:jc w:val="right"/>
        <w:rPr>
          <w:sz w:val="28"/>
          <w:szCs w:val="28"/>
          <w:rtl/>
        </w:rPr>
      </w:pPr>
    </w:p>
    <w:p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placeholder>
            <w:docPart w:val="4D422AAF1E7B4C25BCFBE3B928307185"/>
          </w:placeholder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9B0C6F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placeholder>
            <w:docPart w:val="5835F51A845F417AB2F4F354BD8A8A81"/>
          </w:placeholder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:rsidR="00AF162A" w:rsidRDefault="00AF162A">
      <w:pPr>
        <w:jc w:val="right"/>
        <w:rPr>
          <w:sz w:val="28"/>
          <w:szCs w:val="28"/>
          <w:rtl/>
        </w:rPr>
      </w:pPr>
    </w:p>
    <w:p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placeholder>
            <w:docPart w:val="5191679BEBA04E9AA456B7DA0E9F9BCD"/>
          </w:placeholder>
          <w:comboBox>
            <w:listItem w:displayText="איליה גינזבורג" w:value="איליה גינזבורג"/>
            <w:listItem w:displayText="איתן סופרי" w:value="איתן סופרי"/>
            <w:listItem w:displayText="אלכס פליישר" w:value="אלכס פליישר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EndPr>
          <w:rPr>
            <w:rStyle w:val="Style1"/>
          </w:rPr>
        </w:sdtEndPr>
        <w:sdtContent>
          <w:r w:rsidR="009B0C6F">
            <w:rPr>
              <w:rStyle w:val="Style1"/>
              <w:rFonts w:hint="cs"/>
              <w:rtl/>
            </w:rPr>
            <w:t>איליה גינזבורג</w:t>
          </w:r>
        </w:sdtContent>
      </w:sdt>
    </w:p>
    <w:p w:rsidR="00AF162A" w:rsidRDefault="00AF162A" w:rsidP="00083CBC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placeholder>
            <w:docPart w:val="011DD28797CF48C2AA520EFB1E4E3AF0"/>
          </w:placeholder>
          <w:date w:fullDate="2020-07-13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9B0C6F">
            <w:rPr>
              <w:rStyle w:val="Style1"/>
            </w:rPr>
            <w:t>13/07/2020</w:t>
          </w:r>
        </w:sdtContent>
      </w:sdt>
    </w:p>
    <w:sectPr w:rsidR="00AF162A">
      <w:headerReference w:type="default" r:id="rId7"/>
      <w:footerReference w:type="default" r:id="rId8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0A4" w:rsidRDefault="002620A4" w:rsidP="00AF162A">
      <w:r>
        <w:separator/>
      </w:r>
    </w:p>
  </w:endnote>
  <w:endnote w:type="continuationSeparator" w:id="0">
    <w:p w:rsidR="002620A4" w:rsidRDefault="002620A4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6DF" w:rsidRDefault="00A706DF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9B0C6F">
      <w:rPr>
        <w:noProof/>
      </w:rPr>
      <w:t>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0A4" w:rsidRDefault="002620A4" w:rsidP="00AF162A">
      <w:r>
        <w:separator/>
      </w:r>
    </w:p>
  </w:footnote>
  <w:footnote w:type="continuationSeparator" w:id="0">
    <w:p w:rsidR="002620A4" w:rsidRDefault="002620A4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6DF" w:rsidRDefault="00A706DF">
    <w:pPr>
      <w:pStyle w:val="Header"/>
    </w:pPr>
    <w:r>
      <w:rPr>
        <w:noProof/>
      </w:rPr>
      <w:fldChar w:fldCharType="begin"/>
    </w:r>
    <w:r>
      <w:rPr>
        <w:noProof/>
      </w:rPr>
      <w:instrText xml:space="preserve"> FILENAME </w:instrText>
    </w:r>
    <w:r>
      <w:rPr>
        <w:noProof/>
      </w:rPr>
      <w:fldChar w:fldCharType="separate"/>
    </w:r>
    <w:r>
      <w:rPr>
        <w:noProof/>
      </w:rPr>
      <w:t>Document2</w:t>
    </w:r>
    <w:r>
      <w:rPr>
        <w:noProof/>
      </w:rPr>
      <w:fldChar w:fldCharType="end"/>
    </w:r>
    <w:r>
      <w:t xml:space="preserve">             </w:t>
    </w:r>
  </w:p>
  <w:p w:rsidR="00A706DF" w:rsidRDefault="00A706DF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9B0C6F">
      <w:rPr>
        <w:noProof/>
      </w:rPr>
      <w:t>13/07/2020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formatting="1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74"/>
    <w:rsid w:val="00003298"/>
    <w:rsid w:val="000041FE"/>
    <w:rsid w:val="000445AB"/>
    <w:rsid w:val="0004649E"/>
    <w:rsid w:val="00047CEC"/>
    <w:rsid w:val="000509A2"/>
    <w:rsid w:val="00077255"/>
    <w:rsid w:val="000819A4"/>
    <w:rsid w:val="00083CBC"/>
    <w:rsid w:val="0009357B"/>
    <w:rsid w:val="000B1DDA"/>
    <w:rsid w:val="000F28E4"/>
    <w:rsid w:val="001A4A8F"/>
    <w:rsid w:val="001A52F7"/>
    <w:rsid w:val="001A6D32"/>
    <w:rsid w:val="001B1F18"/>
    <w:rsid w:val="001C4E3E"/>
    <w:rsid w:val="00201643"/>
    <w:rsid w:val="0025554D"/>
    <w:rsid w:val="002620A4"/>
    <w:rsid w:val="00282C89"/>
    <w:rsid w:val="00297029"/>
    <w:rsid w:val="002B6E3C"/>
    <w:rsid w:val="002B7F4F"/>
    <w:rsid w:val="002F673B"/>
    <w:rsid w:val="00377F5A"/>
    <w:rsid w:val="00396E2A"/>
    <w:rsid w:val="003C5F4F"/>
    <w:rsid w:val="003F51AD"/>
    <w:rsid w:val="003F74CF"/>
    <w:rsid w:val="00400615"/>
    <w:rsid w:val="00407A80"/>
    <w:rsid w:val="00446481"/>
    <w:rsid w:val="00462C74"/>
    <w:rsid w:val="0049662D"/>
    <w:rsid w:val="004C6E24"/>
    <w:rsid w:val="004D1ED1"/>
    <w:rsid w:val="004E31F8"/>
    <w:rsid w:val="005321C8"/>
    <w:rsid w:val="00544143"/>
    <w:rsid w:val="00554159"/>
    <w:rsid w:val="00595973"/>
    <w:rsid w:val="005C4D6C"/>
    <w:rsid w:val="005E2042"/>
    <w:rsid w:val="005E6720"/>
    <w:rsid w:val="00620E10"/>
    <w:rsid w:val="006261A4"/>
    <w:rsid w:val="00627FED"/>
    <w:rsid w:val="006600B8"/>
    <w:rsid w:val="006847CD"/>
    <w:rsid w:val="006C6E7C"/>
    <w:rsid w:val="007177AD"/>
    <w:rsid w:val="007419EE"/>
    <w:rsid w:val="00747676"/>
    <w:rsid w:val="00785C07"/>
    <w:rsid w:val="007A1574"/>
    <w:rsid w:val="007C2215"/>
    <w:rsid w:val="007E07E8"/>
    <w:rsid w:val="0081370A"/>
    <w:rsid w:val="008C3E49"/>
    <w:rsid w:val="008C68C7"/>
    <w:rsid w:val="00902B5F"/>
    <w:rsid w:val="00993C67"/>
    <w:rsid w:val="009B0C6F"/>
    <w:rsid w:val="009B1560"/>
    <w:rsid w:val="009B46B2"/>
    <w:rsid w:val="009E2662"/>
    <w:rsid w:val="00A473E4"/>
    <w:rsid w:val="00A706DF"/>
    <w:rsid w:val="00AC127A"/>
    <w:rsid w:val="00AF162A"/>
    <w:rsid w:val="00AF1ABD"/>
    <w:rsid w:val="00AF5365"/>
    <w:rsid w:val="00B66B38"/>
    <w:rsid w:val="00B8617B"/>
    <w:rsid w:val="00BB2542"/>
    <w:rsid w:val="00BC1E26"/>
    <w:rsid w:val="00BF46F3"/>
    <w:rsid w:val="00C40F61"/>
    <w:rsid w:val="00C42145"/>
    <w:rsid w:val="00C822F4"/>
    <w:rsid w:val="00CD542F"/>
    <w:rsid w:val="00CE6A14"/>
    <w:rsid w:val="00CF0A93"/>
    <w:rsid w:val="00CF566C"/>
    <w:rsid w:val="00D55B68"/>
    <w:rsid w:val="00DC688C"/>
    <w:rsid w:val="00DE6A78"/>
    <w:rsid w:val="00E15B5C"/>
    <w:rsid w:val="00E4093B"/>
    <w:rsid w:val="00EC3843"/>
    <w:rsid w:val="00ED5EB5"/>
    <w:rsid w:val="00F24BC2"/>
    <w:rsid w:val="00F3166F"/>
    <w:rsid w:val="00F53714"/>
    <w:rsid w:val="00FB4C57"/>
    <w:rsid w:val="00FB78DF"/>
    <w:rsid w:val="00FC0883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4A013-51B7-4318-A647-A554F069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27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l_ul\Desktop\Badas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32D959F816415DBA8935A36776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46E7D-E61D-4D94-8060-61C96A6148F5}"/>
      </w:docPartPr>
      <w:docPartBody>
        <w:p w:rsidR="005340BD" w:rsidRDefault="00405ACE">
          <w:pPr>
            <w:pStyle w:val="9F32D959F816415DBA8935A367765523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    </w:t>
          </w:r>
        </w:p>
      </w:docPartBody>
    </w:docPart>
    <w:docPart>
      <w:docPartPr>
        <w:name w:val="3AAB81C6B6724DF68D85EB43647F9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8D095-2F0F-4B5E-AF05-FC7027033AFB}"/>
      </w:docPartPr>
      <w:docPartBody>
        <w:p w:rsidR="005340BD" w:rsidRDefault="00405ACE">
          <w:pPr>
            <w:pStyle w:val="3AAB81C6B6724DF68D85EB43647F9B03"/>
          </w:pPr>
          <w:r w:rsidRPr="007419EE">
            <w:rPr>
              <w:rFonts w:ascii="Arial" w:hAnsi="Arial" w:cs="Arial"/>
              <w:sz w:val="24"/>
              <w:szCs w:val="24"/>
            </w:rPr>
            <w:t xml:space="preserve">                     </w:t>
          </w:r>
        </w:p>
      </w:docPartBody>
    </w:docPart>
    <w:docPart>
      <w:docPartPr>
        <w:name w:val="D53371E17C644360B9B07338A188F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26053-3D4F-4C63-BF42-85EBF8281D99}"/>
      </w:docPartPr>
      <w:docPartBody>
        <w:p w:rsidR="005340BD" w:rsidRDefault="00405ACE">
          <w:pPr>
            <w:pStyle w:val="D53371E17C644360B9B07338A188F11B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</w:t>
          </w:r>
        </w:p>
      </w:docPartBody>
    </w:docPart>
    <w:docPart>
      <w:docPartPr>
        <w:name w:val="3C5D721AD5F54628AA4C1260A231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D6AFC-D41F-4224-8B02-76939E61C6FB}"/>
      </w:docPartPr>
      <w:docPartBody>
        <w:p w:rsidR="005340BD" w:rsidRDefault="00405ACE">
          <w:pPr>
            <w:pStyle w:val="3C5D721AD5F54628AA4C1260A231632C"/>
          </w:pPr>
          <w:r w:rsidRPr="007419EE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</w:t>
          </w:r>
        </w:p>
      </w:docPartBody>
    </w:docPart>
    <w:docPart>
      <w:docPartPr>
        <w:name w:val="A8714A2161564F97B4B01983B91A4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B1121-F109-4F58-B870-F52A3A18D5AC}"/>
      </w:docPartPr>
      <w:docPartBody>
        <w:p w:rsidR="005340BD" w:rsidRDefault="00405ACE">
          <w:pPr>
            <w:pStyle w:val="A8714A2161564F97B4B01983B91A470F"/>
          </w:pPr>
          <w:r w:rsidRPr="005C4D6C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  </w:t>
          </w:r>
        </w:p>
      </w:docPartBody>
    </w:docPart>
    <w:docPart>
      <w:docPartPr>
        <w:name w:val="A0313508F660485AB4F06CCAB0F39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9FE15-C361-47B9-9C19-C20E1E3BFA35}"/>
      </w:docPartPr>
      <w:docPartBody>
        <w:p w:rsidR="005340BD" w:rsidRDefault="00405ACE">
          <w:pPr>
            <w:pStyle w:val="A0313508F660485AB4F06CCAB0F3949A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28CE373A47F3415584170164A7E2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C1A49-2A45-4359-BBD1-BBAB8C7135B8}"/>
      </w:docPartPr>
      <w:docPartBody>
        <w:p w:rsidR="005340BD" w:rsidRDefault="00405ACE">
          <w:pPr>
            <w:pStyle w:val="28CE373A47F3415584170164A7E277F1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D5D501E5B1DA4F8B84B27605D3324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27EAD-5BC3-405D-8CA5-A0DA94023EAE}"/>
      </w:docPartPr>
      <w:docPartBody>
        <w:p w:rsidR="005340BD" w:rsidRDefault="00405ACE">
          <w:pPr>
            <w:pStyle w:val="D5D501E5B1DA4F8B84B27605D3324C1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5DD2256E71D458AA9C977C519010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31EC5-A44E-4934-8F8E-F2647AD1DC7A}"/>
      </w:docPartPr>
      <w:docPartBody>
        <w:p w:rsidR="005340BD" w:rsidRDefault="00405ACE">
          <w:pPr>
            <w:pStyle w:val="A5DD2256E71D458AA9C977C519010EA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67673232A584AE588A1458D40728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D2755-C910-4C80-B96D-5141B91C91D4}"/>
      </w:docPartPr>
      <w:docPartBody>
        <w:p w:rsidR="005340BD" w:rsidRDefault="00405ACE">
          <w:pPr>
            <w:pStyle w:val="867673232A584AE588A1458D4072883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75FF27D022A4935A7804CF745D4B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C9658-5564-4006-B1B0-AEBBCE6AFDA8}"/>
      </w:docPartPr>
      <w:docPartBody>
        <w:p w:rsidR="005340BD" w:rsidRDefault="00405ACE">
          <w:pPr>
            <w:pStyle w:val="E75FF27D022A4935A7804CF745D4B20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8C817C6E43E4E119AC5AC37BD0D1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BF755-6EBE-4039-B6D6-4BFB8DBC76AE}"/>
      </w:docPartPr>
      <w:docPartBody>
        <w:p w:rsidR="005340BD" w:rsidRDefault="00405ACE">
          <w:pPr>
            <w:pStyle w:val="58C817C6E43E4E119AC5AC37BD0D173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1997D71B5404480A4A2EECF1E0A7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20BD1-2EA4-43F6-BEA5-1B133A716797}"/>
      </w:docPartPr>
      <w:docPartBody>
        <w:p w:rsidR="005340BD" w:rsidRDefault="00405ACE">
          <w:pPr>
            <w:pStyle w:val="81997D71B5404480A4A2EECF1E0A7D7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28E5DD00FA74C36AAF9A1344BF0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5FE39-25D0-49D0-BF77-7FF6ABF6D06B}"/>
      </w:docPartPr>
      <w:docPartBody>
        <w:p w:rsidR="005340BD" w:rsidRDefault="00405ACE">
          <w:pPr>
            <w:pStyle w:val="328E5DD00FA74C36AAF9A1344BF0837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CA3A33B1CDC405AAC9E0FA62553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66CA2-853D-4C19-A96B-A64851C511E8}"/>
      </w:docPartPr>
      <w:docPartBody>
        <w:p w:rsidR="005340BD" w:rsidRDefault="00405ACE">
          <w:pPr>
            <w:pStyle w:val="8CA3A33B1CDC405AAC9E0FA6255368F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B9D5315C3BA405984AF777692FB2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6C96D-B46C-4214-980B-2E97060B296B}"/>
      </w:docPartPr>
      <w:docPartBody>
        <w:p w:rsidR="005340BD" w:rsidRDefault="00405ACE">
          <w:pPr>
            <w:pStyle w:val="4B9D5315C3BA405984AF777692FB20C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1A93CB83F8E408BB190AA3646B5A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596DE-B7DA-4BEB-8910-01829FAA457C}"/>
      </w:docPartPr>
      <w:docPartBody>
        <w:p w:rsidR="005340BD" w:rsidRDefault="00405ACE">
          <w:pPr>
            <w:pStyle w:val="91A93CB83F8E408BB190AA3646B5A0D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D6D20494B6D44B7949CF5994AAB6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718D4-C547-4C50-BFE6-5F1CB10C823A}"/>
      </w:docPartPr>
      <w:docPartBody>
        <w:p w:rsidR="005340BD" w:rsidRDefault="00405ACE">
          <w:pPr>
            <w:pStyle w:val="2D6D20494B6D44B7949CF5994AAB66C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09480F3ADC44385BC3A90AEF91AF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8CDC4-7A29-405E-95C5-E320EE0A4F4E}"/>
      </w:docPartPr>
      <w:docPartBody>
        <w:p w:rsidR="005340BD" w:rsidRDefault="00405ACE">
          <w:pPr>
            <w:pStyle w:val="F09480F3ADC44385BC3A90AEF91AFE4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B31FCEE69D043D4BC3A355C4EE3E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B9CC9-81E3-43C1-AEEB-179981645386}"/>
      </w:docPartPr>
      <w:docPartBody>
        <w:p w:rsidR="005340BD" w:rsidRDefault="00405ACE">
          <w:pPr>
            <w:pStyle w:val="9B31FCEE69D043D4BC3A355C4EE3E3D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D9F8C05AAB546768E87D51039BD4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3CB93-B5A6-40AB-B4B5-909966C20D06}"/>
      </w:docPartPr>
      <w:docPartBody>
        <w:p w:rsidR="005340BD" w:rsidRDefault="00405ACE">
          <w:pPr>
            <w:pStyle w:val="BD9F8C05AAB546768E87D51039BD430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39FA0AD5C2E49F28E11510F2CB44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380DB-2B45-4F8B-B7DE-F73023622115}"/>
      </w:docPartPr>
      <w:docPartBody>
        <w:p w:rsidR="005340BD" w:rsidRDefault="00405ACE">
          <w:pPr>
            <w:pStyle w:val="239FA0AD5C2E49F28E11510F2CB4479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36891A3D4A34CAFB6DE1CC25BD4C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9C9D3-EE4E-4987-91EF-6BDA3DA01331}"/>
      </w:docPartPr>
      <w:docPartBody>
        <w:p w:rsidR="005340BD" w:rsidRDefault="00405ACE">
          <w:pPr>
            <w:pStyle w:val="636891A3D4A34CAFB6DE1CC25BD4C55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B525D5DAC004FC6BD768A8A8EC69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4CFA6-D55B-4DAA-9E59-620B6A6510F4}"/>
      </w:docPartPr>
      <w:docPartBody>
        <w:p w:rsidR="005340BD" w:rsidRDefault="00405ACE">
          <w:pPr>
            <w:pStyle w:val="4B525D5DAC004FC6BD768A8A8EC6901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8EFB6635DF64E18BDA5929871716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6381E-338B-4D5E-BFAF-B34ADFA5AB2C}"/>
      </w:docPartPr>
      <w:docPartBody>
        <w:p w:rsidR="005340BD" w:rsidRDefault="00405ACE">
          <w:pPr>
            <w:pStyle w:val="E8EFB6635DF64E18BDA5929871716F8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8211DB4A737471488DD3D7676BC0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758AB-7B74-4BB1-91DF-538C6311819E}"/>
      </w:docPartPr>
      <w:docPartBody>
        <w:p w:rsidR="005340BD" w:rsidRDefault="00405ACE">
          <w:pPr>
            <w:pStyle w:val="38211DB4A737471488DD3D7676BC048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7649FC5664645919624974D86E51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73190-4CAB-4575-B66F-7C0453766BFD}"/>
      </w:docPartPr>
      <w:docPartBody>
        <w:p w:rsidR="005340BD" w:rsidRDefault="00405ACE">
          <w:pPr>
            <w:pStyle w:val="37649FC5664645919624974D86E51A8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19D8EC38183461490CD6F1248F77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F9EE3-82C0-4A4B-AE12-64CD2A67EA25}"/>
      </w:docPartPr>
      <w:docPartBody>
        <w:p w:rsidR="005340BD" w:rsidRDefault="00405ACE">
          <w:pPr>
            <w:pStyle w:val="219D8EC38183461490CD6F1248F77EC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D4D687EF8E44047B5B4B801FA4E0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A643A-79C7-4694-BAED-B160E5F86DF8}"/>
      </w:docPartPr>
      <w:docPartBody>
        <w:p w:rsidR="005340BD" w:rsidRDefault="00405ACE">
          <w:pPr>
            <w:pStyle w:val="FD4D687EF8E44047B5B4B801FA4E0D6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9D09524E3BD4D3988DB33297A4D0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DC0E-AE31-4772-AFC1-03B2B63EA340}"/>
      </w:docPartPr>
      <w:docPartBody>
        <w:p w:rsidR="005340BD" w:rsidRDefault="00405ACE">
          <w:pPr>
            <w:pStyle w:val="C9D09524E3BD4D3988DB33297A4D017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891F549D9E1431EA1285AD70C94A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5DF4F-9BE8-4072-A306-1A24604CC474}"/>
      </w:docPartPr>
      <w:docPartBody>
        <w:p w:rsidR="005340BD" w:rsidRDefault="00405ACE">
          <w:pPr>
            <w:pStyle w:val="A891F549D9E1431EA1285AD70C94AE3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445F1EC71B44D89B8F49C876F390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42C8A-1CBF-4853-9357-CEDDB4246DDF}"/>
      </w:docPartPr>
      <w:docPartBody>
        <w:p w:rsidR="005340BD" w:rsidRDefault="00405ACE">
          <w:pPr>
            <w:pStyle w:val="3445F1EC71B44D89B8F49C876F390E3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B6516A122C448D88250692021AEF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E89FC-64A4-463A-8B28-6F02DD6BA6DF}"/>
      </w:docPartPr>
      <w:docPartBody>
        <w:p w:rsidR="005340BD" w:rsidRDefault="00405ACE">
          <w:pPr>
            <w:pStyle w:val="EB6516A122C448D88250692021AEF09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D56F3A1F120467BABA61C89C711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B9DA1-ED8C-46B6-93AB-C24D696D3A34}"/>
      </w:docPartPr>
      <w:docPartBody>
        <w:p w:rsidR="005340BD" w:rsidRDefault="00405ACE">
          <w:pPr>
            <w:pStyle w:val="9D56F3A1F120467BABA61C89C711732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37E84C7D20540B8A332110FE356B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AB3A-52F1-4AFB-95EC-9AFC6DFECA26}"/>
      </w:docPartPr>
      <w:docPartBody>
        <w:p w:rsidR="005340BD" w:rsidRDefault="00405ACE">
          <w:pPr>
            <w:pStyle w:val="737E84C7D20540B8A332110FE356B40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27549C98E994F9CB3691E4E5D84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D6C1B-60ED-4D97-96F4-B9B3CDDE2CC0}"/>
      </w:docPartPr>
      <w:docPartBody>
        <w:p w:rsidR="005340BD" w:rsidRDefault="00405ACE">
          <w:pPr>
            <w:pStyle w:val="227549C98E994F9CB3691E4E5D84B9D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93142A2018F457E97CA7ADDC4161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B44DF-474E-4222-997E-F5626ABD484A}"/>
      </w:docPartPr>
      <w:docPartBody>
        <w:p w:rsidR="005340BD" w:rsidRDefault="00405ACE">
          <w:pPr>
            <w:pStyle w:val="C93142A2018F457E97CA7ADDC4161DD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FF80FEE1E5C48928D7D0AFCA75BD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92A94-D01A-491F-9864-7F7279176646}"/>
      </w:docPartPr>
      <w:docPartBody>
        <w:p w:rsidR="005340BD" w:rsidRDefault="00405ACE">
          <w:pPr>
            <w:pStyle w:val="DFF80FEE1E5C48928D7D0AFCA75BDEB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5205D29B01E4AD897CF633A01BB4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4CE82-9F3F-44B5-9840-DBC99708C9D1}"/>
      </w:docPartPr>
      <w:docPartBody>
        <w:p w:rsidR="005340BD" w:rsidRDefault="00405ACE">
          <w:pPr>
            <w:pStyle w:val="E5205D29B01E4AD897CF633A01BB44D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657FF1B3C484544B3B76C60D340C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75F76-C1A1-495B-8F52-5C35702E4884}"/>
      </w:docPartPr>
      <w:docPartBody>
        <w:p w:rsidR="005340BD" w:rsidRDefault="00405ACE">
          <w:pPr>
            <w:pStyle w:val="7657FF1B3C484544B3B76C60D340C91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2F2E538FBC64BD8BF396C892021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67B21-3632-4342-A3CD-1839BC2249F7}"/>
      </w:docPartPr>
      <w:docPartBody>
        <w:p w:rsidR="005340BD" w:rsidRDefault="00405ACE">
          <w:pPr>
            <w:pStyle w:val="B2F2E538FBC64BD8BF396C8920214BA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848A1F51A9A41AC99E0EDEF406BA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4EB71-C560-45E4-B0D1-A80027434D19}"/>
      </w:docPartPr>
      <w:docPartBody>
        <w:p w:rsidR="005340BD" w:rsidRDefault="00405ACE">
          <w:pPr>
            <w:pStyle w:val="B848A1F51A9A41AC99E0EDEF406BAC1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DF725913A0649498008BAAFC984B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F3B87-963C-43D8-BC2C-EC71FFC55D94}"/>
      </w:docPartPr>
      <w:docPartBody>
        <w:p w:rsidR="005340BD" w:rsidRDefault="00405ACE">
          <w:pPr>
            <w:pStyle w:val="7DF725913A0649498008BAAFC984B72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B08B52E582242A7A7D07E4F68B80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80826-1462-4285-BC43-78FE0F8ECABC}"/>
      </w:docPartPr>
      <w:docPartBody>
        <w:p w:rsidR="005340BD" w:rsidRDefault="00405ACE">
          <w:pPr>
            <w:pStyle w:val="EB08B52E582242A7A7D07E4F68B8053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5309146380445CAB1A7C4B18C13B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80691-B9A8-402D-A578-2DEA6782546A}"/>
      </w:docPartPr>
      <w:docPartBody>
        <w:p w:rsidR="005340BD" w:rsidRDefault="00405ACE">
          <w:pPr>
            <w:pStyle w:val="E5309146380445CAB1A7C4B18C13BCE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3CE7E9504B241E885A31B995774C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BB60F-9F59-4FF0-A1FF-D4485B5E214E}"/>
      </w:docPartPr>
      <w:docPartBody>
        <w:p w:rsidR="005340BD" w:rsidRDefault="00405ACE">
          <w:pPr>
            <w:pStyle w:val="73CE7E9504B241E885A31B995774C5C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9F8B5FABB844A4A8B31C1F967D0D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C19C6-DF5B-41ED-AC7D-D0C2BD2C76F6}"/>
      </w:docPartPr>
      <w:docPartBody>
        <w:p w:rsidR="005340BD" w:rsidRDefault="00405ACE">
          <w:pPr>
            <w:pStyle w:val="39F8B5FABB844A4A8B31C1F967D0D6F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25E5C873CC5407C83F91FDBDE116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64AE1-2639-40F9-ADB1-EF85D1332381}"/>
      </w:docPartPr>
      <w:docPartBody>
        <w:p w:rsidR="005340BD" w:rsidRDefault="00405ACE">
          <w:pPr>
            <w:pStyle w:val="F25E5C873CC5407C83F91FDBDE11673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9DD700F985F469392FCEAB7A7ACB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FB87-D19E-41C8-B35A-F1804E6A17D5}"/>
      </w:docPartPr>
      <w:docPartBody>
        <w:p w:rsidR="005340BD" w:rsidRDefault="00405ACE">
          <w:pPr>
            <w:pStyle w:val="F9DD700F985F469392FCEAB7A7ACB5F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5E101C2172248FD96729190F068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78298-5659-4104-8685-104C1AEDCCD8}"/>
      </w:docPartPr>
      <w:docPartBody>
        <w:p w:rsidR="005340BD" w:rsidRDefault="00405ACE">
          <w:pPr>
            <w:pStyle w:val="E5E101C2172248FD96729190F068570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8329791272D4D06BF58ACA600C1D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352FE-F828-47A0-BFFC-2F56669440CE}"/>
      </w:docPartPr>
      <w:docPartBody>
        <w:p w:rsidR="005340BD" w:rsidRDefault="00405ACE">
          <w:pPr>
            <w:pStyle w:val="78329791272D4D06BF58ACA600C1DFD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1877DD85D0E4CD886D2111415DDB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156EF-3EE0-4134-9B61-CA955BA55098}"/>
      </w:docPartPr>
      <w:docPartBody>
        <w:p w:rsidR="005340BD" w:rsidRDefault="00405ACE">
          <w:pPr>
            <w:pStyle w:val="01877DD85D0E4CD886D2111415DDB7A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313BC50041C477DBC23E8F9552E4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06CB5-92FB-4FDC-8DD6-C3DCA1E8B9A5}"/>
      </w:docPartPr>
      <w:docPartBody>
        <w:p w:rsidR="005340BD" w:rsidRDefault="00405ACE">
          <w:pPr>
            <w:pStyle w:val="9313BC50041C477DBC23E8F9552E45E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5C248AADD6C472D9D2ACB49B1EB7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A314F-637A-4169-A185-A6646501D220}"/>
      </w:docPartPr>
      <w:docPartBody>
        <w:p w:rsidR="005340BD" w:rsidRDefault="00405ACE">
          <w:pPr>
            <w:pStyle w:val="65C248AADD6C472D9D2ACB49B1EB77A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E1EC445D7454AEFB81556B7F336F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0D7AC-C01E-457A-A790-A3A197E34660}"/>
      </w:docPartPr>
      <w:docPartBody>
        <w:p w:rsidR="005340BD" w:rsidRDefault="00405ACE">
          <w:pPr>
            <w:pStyle w:val="FE1EC445D7454AEFB81556B7F336FAA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2710273DD664C0E872FA075E0656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147CC-C853-4E43-9365-1C09F91967F8}"/>
      </w:docPartPr>
      <w:docPartBody>
        <w:p w:rsidR="005340BD" w:rsidRDefault="00405ACE">
          <w:pPr>
            <w:pStyle w:val="B2710273DD664C0E872FA075E0656C9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136F6DBFF7944FA86AB940591DC2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7CEC9-76C9-4067-BC7E-7F34472FAB6E}"/>
      </w:docPartPr>
      <w:docPartBody>
        <w:p w:rsidR="005340BD" w:rsidRDefault="00405ACE">
          <w:pPr>
            <w:pStyle w:val="1136F6DBFF7944FA86AB940591DC2C1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9DD8457522A47448DA9846536876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9B224-48D5-4476-B3EA-0FE5861167AE}"/>
      </w:docPartPr>
      <w:docPartBody>
        <w:p w:rsidR="005340BD" w:rsidRDefault="00405ACE">
          <w:pPr>
            <w:pStyle w:val="79DD8457522A47448DA9846536876D2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B6CD0799FFF45C3BA193CF96703F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19F87-2C9F-426C-BA4D-6E35FF44D505}"/>
      </w:docPartPr>
      <w:docPartBody>
        <w:p w:rsidR="005340BD" w:rsidRDefault="00405ACE">
          <w:pPr>
            <w:pStyle w:val="EB6CD0799FFF45C3BA193CF96703FE2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6FB4439175A4BF58120F6BB9C3A1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18466-A4BB-42D7-B24B-82D5EBE96D59}"/>
      </w:docPartPr>
      <w:docPartBody>
        <w:p w:rsidR="005340BD" w:rsidRDefault="00405ACE">
          <w:pPr>
            <w:pStyle w:val="46FB4439175A4BF58120F6BB9C3A15D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1B412A81C024F2EA39DA81C13A89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1E78E-978B-45A8-B6C6-8BCA567E996C}"/>
      </w:docPartPr>
      <w:docPartBody>
        <w:p w:rsidR="005340BD" w:rsidRDefault="00405ACE">
          <w:pPr>
            <w:pStyle w:val="F1B412A81C024F2EA39DA81C13A89CE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BDA486345E44C43A708FFCB10A2D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565E1-2FD4-4E9D-8403-1E8426305338}"/>
      </w:docPartPr>
      <w:docPartBody>
        <w:p w:rsidR="005340BD" w:rsidRDefault="00405ACE">
          <w:pPr>
            <w:pStyle w:val="8BDA486345E44C43A708FFCB10A2DDE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764E60D0B0F48E59F9C7480339DE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51BF0-5FC3-4649-A732-31F6D8DD6500}"/>
      </w:docPartPr>
      <w:docPartBody>
        <w:p w:rsidR="005340BD" w:rsidRDefault="00405ACE">
          <w:pPr>
            <w:pStyle w:val="A764E60D0B0F48E59F9C7480339DEA2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B3DA494543A4791AC2B202745778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50627-7FEE-46FD-A0A5-2FA21961C1FE}"/>
      </w:docPartPr>
      <w:docPartBody>
        <w:p w:rsidR="005340BD" w:rsidRDefault="00405ACE">
          <w:pPr>
            <w:pStyle w:val="CB3DA494543A4791AC2B20274577832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E6AA6A05AEF4057B79A304FEF28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AF5B-4B93-4848-B0D7-71DC0B7DB9AD}"/>
      </w:docPartPr>
      <w:docPartBody>
        <w:p w:rsidR="005340BD" w:rsidRDefault="00405ACE">
          <w:pPr>
            <w:pStyle w:val="BE6AA6A05AEF4057B79A304FEF28A590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40D9966C1645477AA95CC7C9AEEED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17B71-270F-4C28-B695-49FECFE5BCE0}"/>
      </w:docPartPr>
      <w:docPartBody>
        <w:p w:rsidR="005340BD" w:rsidRDefault="00405ACE">
          <w:pPr>
            <w:pStyle w:val="40D9966C1645477AA95CC7C9AEEEDE7A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3DC8CFD5C2554C1CA5E712C298364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F69B7-E947-4CAB-B5A0-88930573CF15}"/>
      </w:docPartPr>
      <w:docPartBody>
        <w:p w:rsidR="005340BD" w:rsidRDefault="00405ACE">
          <w:pPr>
            <w:pStyle w:val="3DC8CFD5C2554C1CA5E712C298364A1B"/>
          </w:pPr>
          <w:r>
            <w:rPr>
              <w:rFonts w:hint="cs"/>
              <w:sz w:val="28"/>
              <w:szCs w:val="28"/>
              <w:rtl/>
            </w:rPr>
            <w:t xml:space="preserve">                                 </w:t>
          </w:r>
        </w:p>
      </w:docPartBody>
    </w:docPart>
    <w:docPart>
      <w:docPartPr>
        <w:name w:val="4D422AAF1E7B4C25BCFBE3B928307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D14B0-2EBE-4D69-9FD8-EC31311319BE}"/>
      </w:docPartPr>
      <w:docPartBody>
        <w:p w:rsidR="005340BD" w:rsidRDefault="00405ACE">
          <w:pPr>
            <w:pStyle w:val="4D422AAF1E7B4C25BCFBE3B928307185"/>
          </w:pPr>
          <w:r>
            <w:rPr>
              <w:rFonts w:hint="cs"/>
              <w:sz w:val="28"/>
              <w:szCs w:val="28"/>
              <w:rtl/>
            </w:rPr>
            <w:t xml:space="preserve">                            </w:t>
          </w:r>
        </w:p>
      </w:docPartBody>
    </w:docPart>
    <w:docPart>
      <w:docPartPr>
        <w:name w:val="5835F51A845F417AB2F4F354BD8A8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4D145-BC92-4B70-83B3-59BD1B91026C}"/>
      </w:docPartPr>
      <w:docPartBody>
        <w:p w:rsidR="005340BD" w:rsidRDefault="00405ACE">
          <w:pPr>
            <w:pStyle w:val="5835F51A845F417AB2F4F354BD8A8A81"/>
          </w:pPr>
          <w:r>
            <w:rPr>
              <w:rStyle w:val="PlaceholderText"/>
              <w:rFonts w:hint="cs"/>
              <w:rtl/>
            </w:rPr>
            <w:t xml:space="preserve">                        </w:t>
          </w:r>
        </w:p>
      </w:docPartBody>
    </w:docPart>
    <w:docPart>
      <w:docPartPr>
        <w:name w:val="5191679BEBA04E9AA456B7DA0E9F9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D3BE2-B172-45BF-8CE9-657AFE94C023}"/>
      </w:docPartPr>
      <w:docPartBody>
        <w:p w:rsidR="005340BD" w:rsidRDefault="00405ACE">
          <w:pPr>
            <w:pStyle w:val="5191679BEBA04E9AA456B7DA0E9F9BCD"/>
          </w:pPr>
          <w:r w:rsidRPr="008A3637">
            <w:rPr>
              <w:rStyle w:val="PlaceholderText"/>
            </w:rPr>
            <w:t>Choose an item.</w:t>
          </w:r>
        </w:p>
      </w:docPartBody>
    </w:docPart>
    <w:docPart>
      <w:docPartPr>
        <w:name w:val="011DD28797CF48C2AA520EFB1E4E3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4635F-B430-495D-B5CE-CA785218B02D}"/>
      </w:docPartPr>
      <w:docPartBody>
        <w:p w:rsidR="005340BD" w:rsidRDefault="00405ACE">
          <w:pPr>
            <w:pStyle w:val="011DD28797CF48C2AA520EFB1E4E3AF0"/>
          </w:pPr>
          <w:r>
            <w:rPr>
              <w:rFonts w:hint="cs"/>
              <w:sz w:val="28"/>
              <w:szCs w:val="28"/>
              <w:rtl/>
            </w:rPr>
            <w:t xml:space="preserve">                               </w:t>
          </w:r>
        </w:p>
      </w:docPartBody>
    </w:docPart>
    <w:docPart>
      <w:docPartPr>
        <w:name w:val="6A217D66C0E44C9886656DD0FBBA5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1AA3-0607-4372-B22C-918F74AF2CB6}"/>
      </w:docPartPr>
      <w:docPartBody>
        <w:p w:rsidR="00567982" w:rsidRDefault="005340BD" w:rsidP="005340BD">
          <w:pPr>
            <w:pStyle w:val="6A217D66C0E44C9886656DD0FBBA573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C6FE88FB3DB4204B19C01D031DDA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9C75D-B514-4034-84EF-4B4CD0C03600}"/>
      </w:docPartPr>
      <w:docPartBody>
        <w:p w:rsidR="00567982" w:rsidRDefault="005340BD" w:rsidP="005340BD">
          <w:pPr>
            <w:pStyle w:val="1C6FE88FB3DB4204B19C01D031DDA09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EC61049F6D74EC1A12CA830C56A0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15B32-1C0E-424C-ACE6-877107E809AF}"/>
      </w:docPartPr>
      <w:docPartBody>
        <w:p w:rsidR="00567982" w:rsidRDefault="005340BD" w:rsidP="005340BD">
          <w:pPr>
            <w:pStyle w:val="7EC61049F6D74EC1A12CA830C56A06E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5FE9348D7474D6FA10F1575C1DE0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ABAC9-C75B-4A79-A14A-BAF5CCFBDA9E}"/>
      </w:docPartPr>
      <w:docPartBody>
        <w:p w:rsidR="00567982" w:rsidRDefault="005340BD" w:rsidP="005340BD">
          <w:pPr>
            <w:pStyle w:val="05FE9348D7474D6FA10F1575C1DE0E1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CB03619F7A74672B5D9CDD5BFF6C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FF178-3924-4FBB-8FE0-694BD23ABDC0}"/>
      </w:docPartPr>
      <w:docPartBody>
        <w:p w:rsidR="00567982" w:rsidRDefault="005340BD" w:rsidP="005340BD">
          <w:pPr>
            <w:pStyle w:val="6CB03619F7A74672B5D9CDD5BFF6CCF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C8DD6AD6C464B0B8BDBDF07ACA1B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D4311-72C6-42FF-B6E1-05666BE09B6D}"/>
      </w:docPartPr>
      <w:docPartBody>
        <w:p w:rsidR="00567982" w:rsidRDefault="005340BD" w:rsidP="005340BD">
          <w:pPr>
            <w:pStyle w:val="AC8DD6AD6C464B0B8BDBDF07ACA1B71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6FA1FE35D394690AA738A0479F97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D735-6021-4C8E-9EE8-C84032A953D1}"/>
      </w:docPartPr>
      <w:docPartBody>
        <w:p w:rsidR="00567982" w:rsidRDefault="005340BD" w:rsidP="005340BD">
          <w:pPr>
            <w:pStyle w:val="16FA1FE35D394690AA738A0479F97B9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C3A46047E2D4449B054D7D2D4F1C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4FD64-9AF3-4100-8764-C66D3A3C9AE4}"/>
      </w:docPartPr>
      <w:docPartBody>
        <w:p w:rsidR="00567982" w:rsidRDefault="005340BD" w:rsidP="005340BD">
          <w:pPr>
            <w:pStyle w:val="1C3A46047E2D4449B054D7D2D4F1C8E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5F79B27A591244648C16870016875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7AA2A-01FC-4FAA-9B56-764E1BC8205D}"/>
      </w:docPartPr>
      <w:docPartBody>
        <w:p w:rsidR="00567982" w:rsidRDefault="005340BD" w:rsidP="005340BD">
          <w:pPr>
            <w:pStyle w:val="5F79B27A591244648C168700168754C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8DCD5A0ACA84C8796CFB0D24C0F5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35F41-CEF6-493E-8C4C-E6C4C3D9F5C6}"/>
      </w:docPartPr>
      <w:docPartBody>
        <w:p w:rsidR="00567982" w:rsidRDefault="005340BD" w:rsidP="005340BD">
          <w:pPr>
            <w:pStyle w:val="98DCD5A0ACA84C8796CFB0D24C0F5FE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12E4BC74D51463DBF563D66E4E84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90124-CCFB-4591-B11C-B5709C7F6F88}"/>
      </w:docPartPr>
      <w:docPartBody>
        <w:p w:rsidR="00567982" w:rsidRDefault="005340BD" w:rsidP="005340BD">
          <w:pPr>
            <w:pStyle w:val="F12E4BC74D51463DBF563D66E4E84E0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2EF1D465DF94FCFBB9BB4E794DD0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2EBC5-C989-419D-8943-C82B3755505F}"/>
      </w:docPartPr>
      <w:docPartBody>
        <w:p w:rsidR="00567982" w:rsidRDefault="005340BD" w:rsidP="005340BD">
          <w:pPr>
            <w:pStyle w:val="62EF1D465DF94FCFBB9BB4E794DD063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0E5ABCF34EA4C029825102E56486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1D2CB-19A5-4293-8EAD-178B1EB710C7}"/>
      </w:docPartPr>
      <w:docPartBody>
        <w:p w:rsidR="00567982" w:rsidRDefault="005340BD" w:rsidP="005340BD">
          <w:pPr>
            <w:pStyle w:val="40E5ABCF34EA4C029825102E5648677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39C17F31D0141189CB114F4BD3DC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EB7F-17A1-444C-AA1B-A31B8348BBDD}"/>
      </w:docPartPr>
      <w:docPartBody>
        <w:p w:rsidR="00567982" w:rsidRDefault="005340BD" w:rsidP="005340BD">
          <w:pPr>
            <w:pStyle w:val="039C17F31D0141189CB114F4BD3DCF7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F693681EC0F4DBEA1C6491CD7AA1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9DD-226E-40A5-BA2D-73AE9EB71C67}"/>
      </w:docPartPr>
      <w:docPartBody>
        <w:p w:rsidR="00567982" w:rsidRDefault="005340BD" w:rsidP="005340BD">
          <w:pPr>
            <w:pStyle w:val="0F693681EC0F4DBEA1C6491CD7AA156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13DE6761E5E4BD3918C0B3DF1576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585BB-7EB9-4FEE-A662-18DCF154C522}"/>
      </w:docPartPr>
      <w:docPartBody>
        <w:p w:rsidR="00567982" w:rsidRDefault="005340BD" w:rsidP="005340BD">
          <w:pPr>
            <w:pStyle w:val="A13DE6761E5E4BD3918C0B3DF1576B7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CE"/>
    <w:rsid w:val="00405ACE"/>
    <w:rsid w:val="005340BD"/>
    <w:rsid w:val="00567982"/>
    <w:rsid w:val="0056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32D959F816415DBA8935A367765523">
    <w:name w:val="9F32D959F816415DBA8935A367765523"/>
  </w:style>
  <w:style w:type="paragraph" w:customStyle="1" w:styleId="3AAB81C6B6724DF68D85EB43647F9B03">
    <w:name w:val="3AAB81C6B6724DF68D85EB43647F9B03"/>
  </w:style>
  <w:style w:type="paragraph" w:customStyle="1" w:styleId="D53371E17C644360B9B07338A188F11B">
    <w:name w:val="D53371E17C644360B9B07338A188F11B"/>
  </w:style>
  <w:style w:type="paragraph" w:customStyle="1" w:styleId="3C5D721AD5F54628AA4C1260A231632C">
    <w:name w:val="3C5D721AD5F54628AA4C1260A231632C"/>
  </w:style>
  <w:style w:type="paragraph" w:customStyle="1" w:styleId="A8714A2161564F97B4B01983B91A470F">
    <w:name w:val="A8714A2161564F97B4B01983B91A470F"/>
  </w:style>
  <w:style w:type="character" w:styleId="PlaceholderText">
    <w:name w:val="Placeholder Text"/>
    <w:basedOn w:val="DefaultParagraphFont"/>
    <w:uiPriority w:val="99"/>
    <w:semiHidden/>
    <w:rsid w:val="005340BD"/>
    <w:rPr>
      <w:color w:val="808080"/>
    </w:rPr>
  </w:style>
  <w:style w:type="paragraph" w:customStyle="1" w:styleId="A0313508F660485AB4F06CCAB0F3949A">
    <w:name w:val="A0313508F660485AB4F06CCAB0F3949A"/>
  </w:style>
  <w:style w:type="paragraph" w:customStyle="1" w:styleId="28CE373A47F3415584170164A7E277F1">
    <w:name w:val="28CE373A47F3415584170164A7E277F1"/>
  </w:style>
  <w:style w:type="paragraph" w:customStyle="1" w:styleId="D5D501E5B1DA4F8B84B27605D3324C1F">
    <w:name w:val="D5D501E5B1DA4F8B84B27605D3324C1F"/>
  </w:style>
  <w:style w:type="paragraph" w:customStyle="1" w:styleId="A5DD2256E71D458AA9C977C519010EA2">
    <w:name w:val="A5DD2256E71D458AA9C977C519010EA2"/>
  </w:style>
  <w:style w:type="paragraph" w:customStyle="1" w:styleId="867673232A584AE588A1458D40728833">
    <w:name w:val="867673232A584AE588A1458D40728833"/>
  </w:style>
  <w:style w:type="paragraph" w:customStyle="1" w:styleId="9FFF609AF327438AA58D73DD9A6959E3">
    <w:name w:val="9FFF609AF327438AA58D73DD9A6959E3"/>
  </w:style>
  <w:style w:type="paragraph" w:customStyle="1" w:styleId="E75FF27D022A4935A7804CF745D4B206">
    <w:name w:val="E75FF27D022A4935A7804CF745D4B206"/>
  </w:style>
  <w:style w:type="paragraph" w:customStyle="1" w:styleId="58C817C6E43E4E119AC5AC37BD0D1734">
    <w:name w:val="58C817C6E43E4E119AC5AC37BD0D1734"/>
  </w:style>
  <w:style w:type="paragraph" w:customStyle="1" w:styleId="81997D71B5404480A4A2EECF1E0A7D7D">
    <w:name w:val="81997D71B5404480A4A2EECF1E0A7D7D"/>
  </w:style>
  <w:style w:type="paragraph" w:customStyle="1" w:styleId="328E5DD00FA74C36AAF9A1344BF08374">
    <w:name w:val="328E5DD00FA74C36AAF9A1344BF08374"/>
  </w:style>
  <w:style w:type="paragraph" w:customStyle="1" w:styleId="8CA3A33B1CDC405AAC9E0FA6255368F3">
    <w:name w:val="8CA3A33B1CDC405AAC9E0FA6255368F3"/>
  </w:style>
  <w:style w:type="paragraph" w:customStyle="1" w:styleId="4B9D5315C3BA405984AF777692FB20C2">
    <w:name w:val="4B9D5315C3BA405984AF777692FB20C2"/>
  </w:style>
  <w:style w:type="paragraph" w:customStyle="1" w:styleId="13540264C05F45F8BC43C2A6BD3FE4DD">
    <w:name w:val="13540264C05F45F8BC43C2A6BD3FE4DD"/>
  </w:style>
  <w:style w:type="paragraph" w:customStyle="1" w:styleId="D851B2160D03478F917D29BAC76BDDB1">
    <w:name w:val="D851B2160D03478F917D29BAC76BDDB1"/>
  </w:style>
  <w:style w:type="paragraph" w:customStyle="1" w:styleId="00B3526C0BE84F07B54774BA1C2D8AC2">
    <w:name w:val="00B3526C0BE84F07B54774BA1C2D8AC2"/>
  </w:style>
  <w:style w:type="paragraph" w:customStyle="1" w:styleId="644F63EE30264E51A5A123071F0BB214">
    <w:name w:val="644F63EE30264E51A5A123071F0BB214"/>
  </w:style>
  <w:style w:type="paragraph" w:customStyle="1" w:styleId="3BC38D9C855045F7A35F4815DDCB3D71">
    <w:name w:val="3BC38D9C855045F7A35F4815DDCB3D71"/>
  </w:style>
  <w:style w:type="paragraph" w:customStyle="1" w:styleId="5C7C0B198B6543ECAD31574FAB078535">
    <w:name w:val="5C7C0B198B6543ECAD31574FAB078535"/>
  </w:style>
  <w:style w:type="paragraph" w:customStyle="1" w:styleId="85910FF9A430421097E85FBEB33CAAC3">
    <w:name w:val="85910FF9A430421097E85FBEB33CAAC3"/>
  </w:style>
  <w:style w:type="paragraph" w:customStyle="1" w:styleId="AF35FAE75DF34ABF9CFC77D136625A79">
    <w:name w:val="AF35FAE75DF34ABF9CFC77D136625A79"/>
  </w:style>
  <w:style w:type="paragraph" w:customStyle="1" w:styleId="BDA7CCB4F4384A8FA0EB1801DD469486">
    <w:name w:val="BDA7CCB4F4384A8FA0EB1801DD469486"/>
  </w:style>
  <w:style w:type="paragraph" w:customStyle="1" w:styleId="A84F98D21AEC4371B8A18AE4A14160F9">
    <w:name w:val="A84F98D21AEC4371B8A18AE4A14160F9"/>
  </w:style>
  <w:style w:type="paragraph" w:customStyle="1" w:styleId="91A93CB83F8E408BB190AA3646B5A0DE">
    <w:name w:val="91A93CB83F8E408BB190AA3646B5A0DE"/>
  </w:style>
  <w:style w:type="paragraph" w:customStyle="1" w:styleId="2D6D20494B6D44B7949CF5994AAB66C6">
    <w:name w:val="2D6D20494B6D44B7949CF5994AAB66C6"/>
  </w:style>
  <w:style w:type="paragraph" w:customStyle="1" w:styleId="4142379A52FF497F82C7399F69B1618B">
    <w:name w:val="4142379A52FF497F82C7399F69B1618B"/>
  </w:style>
  <w:style w:type="paragraph" w:customStyle="1" w:styleId="AF1781E033CB48B39FC29AD8617FBE87">
    <w:name w:val="AF1781E033CB48B39FC29AD8617FBE87"/>
  </w:style>
  <w:style w:type="paragraph" w:customStyle="1" w:styleId="BBDDCBC89966451A9E465B8F067312A6">
    <w:name w:val="BBDDCBC89966451A9E465B8F067312A6"/>
  </w:style>
  <w:style w:type="paragraph" w:customStyle="1" w:styleId="F09480F3ADC44385BC3A90AEF91AFE46">
    <w:name w:val="F09480F3ADC44385BC3A90AEF91AFE46"/>
  </w:style>
  <w:style w:type="paragraph" w:customStyle="1" w:styleId="9B31FCEE69D043D4BC3A355C4EE3E3D4">
    <w:name w:val="9B31FCEE69D043D4BC3A355C4EE3E3D4"/>
  </w:style>
  <w:style w:type="paragraph" w:customStyle="1" w:styleId="E96FA4F63CD64A6CBE2DD220825164B9">
    <w:name w:val="E96FA4F63CD64A6CBE2DD220825164B9"/>
  </w:style>
  <w:style w:type="paragraph" w:customStyle="1" w:styleId="BFF0C8CB81664412B4F990ED2C80B922">
    <w:name w:val="BFF0C8CB81664412B4F990ED2C80B922"/>
  </w:style>
  <w:style w:type="paragraph" w:customStyle="1" w:styleId="D6E53B126A7F4FBE9FA45B4BC6897FED">
    <w:name w:val="D6E53B126A7F4FBE9FA45B4BC6897FED"/>
  </w:style>
  <w:style w:type="paragraph" w:customStyle="1" w:styleId="7114BF499CE14C9BA28C431CE7CE2621">
    <w:name w:val="7114BF499CE14C9BA28C431CE7CE2621"/>
  </w:style>
  <w:style w:type="paragraph" w:customStyle="1" w:styleId="6B51E5F6387D47AEB7E45F9FE6031440">
    <w:name w:val="6B51E5F6387D47AEB7E45F9FE6031440"/>
  </w:style>
  <w:style w:type="paragraph" w:customStyle="1" w:styleId="45CEDBC05DB846E99088BFDDCB4D436B">
    <w:name w:val="45CEDBC05DB846E99088BFDDCB4D436B"/>
  </w:style>
  <w:style w:type="paragraph" w:customStyle="1" w:styleId="5CED2F809992444C821D80C013F1BBB0">
    <w:name w:val="5CED2F809992444C821D80C013F1BBB0"/>
  </w:style>
  <w:style w:type="paragraph" w:customStyle="1" w:styleId="32B5FFE2F2F44D5192B58E2EBCA75E55">
    <w:name w:val="32B5FFE2F2F44D5192B58E2EBCA75E55"/>
  </w:style>
  <w:style w:type="paragraph" w:customStyle="1" w:styleId="BD9F8C05AAB546768E87D51039BD4300">
    <w:name w:val="BD9F8C05AAB546768E87D51039BD4300"/>
  </w:style>
  <w:style w:type="paragraph" w:customStyle="1" w:styleId="239FA0AD5C2E49F28E11510F2CB44799">
    <w:name w:val="239FA0AD5C2E49F28E11510F2CB44799"/>
  </w:style>
  <w:style w:type="paragraph" w:customStyle="1" w:styleId="4CB5D0E5BDC04BF6962E6E4DE3F9AD2A">
    <w:name w:val="4CB5D0E5BDC04BF6962E6E4DE3F9AD2A"/>
  </w:style>
  <w:style w:type="paragraph" w:customStyle="1" w:styleId="DA4182739504445688E7953DB00A0FB9">
    <w:name w:val="DA4182739504445688E7953DB00A0FB9"/>
  </w:style>
  <w:style w:type="paragraph" w:customStyle="1" w:styleId="4E49AFE3B1EE445DBA1F2EA2CAB7BBCB">
    <w:name w:val="4E49AFE3B1EE445DBA1F2EA2CAB7BBCB"/>
  </w:style>
  <w:style w:type="paragraph" w:customStyle="1" w:styleId="636891A3D4A34CAFB6DE1CC25BD4C557">
    <w:name w:val="636891A3D4A34CAFB6DE1CC25BD4C557"/>
  </w:style>
  <w:style w:type="paragraph" w:customStyle="1" w:styleId="4B525D5DAC004FC6BD768A8A8EC69014">
    <w:name w:val="4B525D5DAC004FC6BD768A8A8EC69014"/>
  </w:style>
  <w:style w:type="paragraph" w:customStyle="1" w:styleId="135E3B9392A145CFA272B707EF089236">
    <w:name w:val="135E3B9392A145CFA272B707EF089236"/>
  </w:style>
  <w:style w:type="paragraph" w:customStyle="1" w:styleId="2FABADF86F124F588EC02C0989E606AE">
    <w:name w:val="2FABADF86F124F588EC02C0989E606AE"/>
  </w:style>
  <w:style w:type="paragraph" w:customStyle="1" w:styleId="26CB2BA3E1C14FFBA82F4BF4B0AB03B2">
    <w:name w:val="26CB2BA3E1C14FFBA82F4BF4B0AB03B2"/>
  </w:style>
  <w:style w:type="paragraph" w:customStyle="1" w:styleId="E8EFB6635DF64E18BDA5929871716F89">
    <w:name w:val="E8EFB6635DF64E18BDA5929871716F89"/>
  </w:style>
  <w:style w:type="paragraph" w:customStyle="1" w:styleId="38211DB4A737471488DD3D7676BC0480">
    <w:name w:val="38211DB4A737471488DD3D7676BC0480"/>
  </w:style>
  <w:style w:type="paragraph" w:customStyle="1" w:styleId="37649FC5664645919624974D86E51A8A">
    <w:name w:val="37649FC5664645919624974D86E51A8A"/>
  </w:style>
  <w:style w:type="paragraph" w:customStyle="1" w:styleId="219D8EC38183461490CD6F1248F77EC9">
    <w:name w:val="219D8EC38183461490CD6F1248F77EC9"/>
  </w:style>
  <w:style w:type="paragraph" w:customStyle="1" w:styleId="FD4D687EF8E44047B5B4B801FA4E0D69">
    <w:name w:val="FD4D687EF8E44047B5B4B801FA4E0D69"/>
  </w:style>
  <w:style w:type="paragraph" w:customStyle="1" w:styleId="C9D09524E3BD4D3988DB33297A4D017F">
    <w:name w:val="C9D09524E3BD4D3988DB33297A4D017F"/>
  </w:style>
  <w:style w:type="paragraph" w:customStyle="1" w:styleId="A891F549D9E1431EA1285AD70C94AE37">
    <w:name w:val="A891F549D9E1431EA1285AD70C94AE37"/>
  </w:style>
  <w:style w:type="paragraph" w:customStyle="1" w:styleId="3445F1EC71B44D89B8F49C876F390E37">
    <w:name w:val="3445F1EC71B44D89B8F49C876F390E37"/>
  </w:style>
  <w:style w:type="paragraph" w:customStyle="1" w:styleId="EB6516A122C448D88250692021AEF09B">
    <w:name w:val="EB6516A122C448D88250692021AEF09B"/>
  </w:style>
  <w:style w:type="paragraph" w:customStyle="1" w:styleId="9D56F3A1F120467BABA61C89C7117321">
    <w:name w:val="9D56F3A1F120467BABA61C89C7117321"/>
  </w:style>
  <w:style w:type="paragraph" w:customStyle="1" w:styleId="3925003F6A654E45AEF8CC2784747EDC">
    <w:name w:val="3925003F6A654E45AEF8CC2784747EDC"/>
  </w:style>
  <w:style w:type="paragraph" w:customStyle="1" w:styleId="2C02559DE25C45B3AE93605F1B6E0D34">
    <w:name w:val="2C02559DE25C45B3AE93605F1B6E0D34"/>
  </w:style>
  <w:style w:type="paragraph" w:customStyle="1" w:styleId="80F3E9D4B74747999BE40CECAAADA4F6">
    <w:name w:val="80F3E9D4B74747999BE40CECAAADA4F6"/>
  </w:style>
  <w:style w:type="paragraph" w:customStyle="1" w:styleId="8CD8FB4D72454DDE9F589EDDB8660699">
    <w:name w:val="8CD8FB4D72454DDE9F589EDDB8660699"/>
  </w:style>
  <w:style w:type="paragraph" w:customStyle="1" w:styleId="4FED223B2279443D8E05377535DFE5EC">
    <w:name w:val="4FED223B2279443D8E05377535DFE5EC"/>
  </w:style>
  <w:style w:type="paragraph" w:customStyle="1" w:styleId="A2858CD836664F7DBD9E72A0AD6311D5">
    <w:name w:val="A2858CD836664F7DBD9E72A0AD6311D5"/>
  </w:style>
  <w:style w:type="paragraph" w:customStyle="1" w:styleId="79A7939A6F1E4668916143364703E3C3">
    <w:name w:val="79A7939A6F1E4668916143364703E3C3"/>
  </w:style>
  <w:style w:type="paragraph" w:customStyle="1" w:styleId="5A06AA7B4DFD4DA7B4DA2F7B92DE26D3">
    <w:name w:val="5A06AA7B4DFD4DA7B4DA2F7B92DE26D3"/>
  </w:style>
  <w:style w:type="paragraph" w:customStyle="1" w:styleId="9B2D52EC52D34BDAA98AD9D1E75A4966">
    <w:name w:val="9B2D52EC52D34BDAA98AD9D1E75A4966"/>
  </w:style>
  <w:style w:type="paragraph" w:customStyle="1" w:styleId="975261833EC244B282E92ECF04AEC783">
    <w:name w:val="975261833EC244B282E92ECF04AEC783"/>
  </w:style>
  <w:style w:type="paragraph" w:customStyle="1" w:styleId="737E84C7D20540B8A332110FE356B40A">
    <w:name w:val="737E84C7D20540B8A332110FE356B40A"/>
  </w:style>
  <w:style w:type="paragraph" w:customStyle="1" w:styleId="227549C98E994F9CB3691E4E5D84B9D1">
    <w:name w:val="227549C98E994F9CB3691E4E5D84B9D1"/>
  </w:style>
  <w:style w:type="paragraph" w:customStyle="1" w:styleId="C93142A2018F457E97CA7ADDC4161DD0">
    <w:name w:val="C93142A2018F457E97CA7ADDC4161DD0"/>
  </w:style>
  <w:style w:type="paragraph" w:customStyle="1" w:styleId="DFF80FEE1E5C48928D7D0AFCA75BDEB5">
    <w:name w:val="DFF80FEE1E5C48928D7D0AFCA75BDEB5"/>
  </w:style>
  <w:style w:type="paragraph" w:customStyle="1" w:styleId="E5205D29B01E4AD897CF633A01BB44D6">
    <w:name w:val="E5205D29B01E4AD897CF633A01BB44D6"/>
  </w:style>
  <w:style w:type="paragraph" w:customStyle="1" w:styleId="7657FF1B3C484544B3B76C60D340C918">
    <w:name w:val="7657FF1B3C484544B3B76C60D340C918"/>
  </w:style>
  <w:style w:type="paragraph" w:customStyle="1" w:styleId="B2F2E538FBC64BD8BF396C8920214BA8">
    <w:name w:val="B2F2E538FBC64BD8BF396C8920214BA8"/>
  </w:style>
  <w:style w:type="paragraph" w:customStyle="1" w:styleId="B848A1F51A9A41AC99E0EDEF406BAC15">
    <w:name w:val="B848A1F51A9A41AC99E0EDEF406BAC15"/>
  </w:style>
  <w:style w:type="paragraph" w:customStyle="1" w:styleId="7DF725913A0649498008BAAFC984B72B">
    <w:name w:val="7DF725913A0649498008BAAFC984B72B"/>
  </w:style>
  <w:style w:type="paragraph" w:customStyle="1" w:styleId="EB08B52E582242A7A7D07E4F68B8053F">
    <w:name w:val="EB08B52E582242A7A7D07E4F68B8053F"/>
  </w:style>
  <w:style w:type="paragraph" w:customStyle="1" w:styleId="E5309146380445CAB1A7C4B18C13BCE5">
    <w:name w:val="E5309146380445CAB1A7C4B18C13BCE5"/>
  </w:style>
  <w:style w:type="paragraph" w:customStyle="1" w:styleId="73CE7E9504B241E885A31B995774C5CC">
    <w:name w:val="73CE7E9504B241E885A31B995774C5CC"/>
  </w:style>
  <w:style w:type="paragraph" w:customStyle="1" w:styleId="39F8B5FABB844A4A8B31C1F967D0D6F1">
    <w:name w:val="39F8B5FABB844A4A8B31C1F967D0D6F1"/>
  </w:style>
  <w:style w:type="paragraph" w:customStyle="1" w:styleId="F25E5C873CC5407C83F91FDBDE116732">
    <w:name w:val="F25E5C873CC5407C83F91FDBDE116732"/>
  </w:style>
  <w:style w:type="paragraph" w:customStyle="1" w:styleId="F9DD700F985F469392FCEAB7A7ACB5F7">
    <w:name w:val="F9DD700F985F469392FCEAB7A7ACB5F7"/>
  </w:style>
  <w:style w:type="paragraph" w:customStyle="1" w:styleId="E5E101C2172248FD96729190F0685704">
    <w:name w:val="E5E101C2172248FD96729190F0685704"/>
  </w:style>
  <w:style w:type="paragraph" w:customStyle="1" w:styleId="78329791272D4D06BF58ACA600C1DFDE">
    <w:name w:val="78329791272D4D06BF58ACA600C1DFDE"/>
  </w:style>
  <w:style w:type="paragraph" w:customStyle="1" w:styleId="01877DD85D0E4CD886D2111415DDB7A1">
    <w:name w:val="01877DD85D0E4CD886D2111415DDB7A1"/>
  </w:style>
  <w:style w:type="paragraph" w:customStyle="1" w:styleId="9313BC50041C477DBC23E8F9552E45E3">
    <w:name w:val="9313BC50041C477DBC23E8F9552E45E3"/>
  </w:style>
  <w:style w:type="paragraph" w:customStyle="1" w:styleId="65C248AADD6C472D9D2ACB49B1EB77AA">
    <w:name w:val="65C248AADD6C472D9D2ACB49B1EB77AA"/>
  </w:style>
  <w:style w:type="paragraph" w:customStyle="1" w:styleId="FE1EC445D7454AEFB81556B7F336FAAF">
    <w:name w:val="FE1EC445D7454AEFB81556B7F336FAAF"/>
  </w:style>
  <w:style w:type="paragraph" w:customStyle="1" w:styleId="B2710273DD664C0E872FA075E0656C96">
    <w:name w:val="B2710273DD664C0E872FA075E0656C96"/>
  </w:style>
  <w:style w:type="paragraph" w:customStyle="1" w:styleId="1136F6DBFF7944FA86AB940591DC2C13">
    <w:name w:val="1136F6DBFF7944FA86AB940591DC2C13"/>
  </w:style>
  <w:style w:type="paragraph" w:customStyle="1" w:styleId="79DD8457522A47448DA9846536876D25">
    <w:name w:val="79DD8457522A47448DA9846536876D25"/>
  </w:style>
  <w:style w:type="paragraph" w:customStyle="1" w:styleId="EB6CD0799FFF45C3BA193CF96703FE28">
    <w:name w:val="EB6CD0799FFF45C3BA193CF96703FE28"/>
  </w:style>
  <w:style w:type="paragraph" w:customStyle="1" w:styleId="46FB4439175A4BF58120F6BB9C3A15DF">
    <w:name w:val="46FB4439175A4BF58120F6BB9C3A15DF"/>
  </w:style>
  <w:style w:type="paragraph" w:customStyle="1" w:styleId="F1B412A81C024F2EA39DA81C13A89CE4">
    <w:name w:val="F1B412A81C024F2EA39DA81C13A89CE4"/>
  </w:style>
  <w:style w:type="paragraph" w:customStyle="1" w:styleId="8BDA486345E44C43A708FFCB10A2DDE3">
    <w:name w:val="8BDA486345E44C43A708FFCB10A2DDE3"/>
  </w:style>
  <w:style w:type="paragraph" w:customStyle="1" w:styleId="A764E60D0B0F48E59F9C7480339DEA27">
    <w:name w:val="A764E60D0B0F48E59F9C7480339DEA27"/>
  </w:style>
  <w:style w:type="paragraph" w:customStyle="1" w:styleId="CB3DA494543A4791AC2B202745778329">
    <w:name w:val="CB3DA494543A4791AC2B202745778329"/>
  </w:style>
  <w:style w:type="paragraph" w:customStyle="1" w:styleId="A8CC04158941441C9423AE6B125E6F52">
    <w:name w:val="A8CC04158941441C9423AE6B125E6F52"/>
  </w:style>
  <w:style w:type="paragraph" w:customStyle="1" w:styleId="783FA99E87344A5F8F8C59A25C9C62ED">
    <w:name w:val="783FA99E87344A5F8F8C59A25C9C62ED"/>
  </w:style>
  <w:style w:type="paragraph" w:customStyle="1" w:styleId="16CC5A47F83342D3BD1C886E890FEF93">
    <w:name w:val="16CC5A47F83342D3BD1C886E890FEF93"/>
  </w:style>
  <w:style w:type="paragraph" w:customStyle="1" w:styleId="DD599818A15544A49094D1651FD3E0FD">
    <w:name w:val="DD599818A15544A49094D1651FD3E0FD"/>
  </w:style>
  <w:style w:type="paragraph" w:customStyle="1" w:styleId="48715A5C2FCC439687D4DA2E8D9576C4">
    <w:name w:val="48715A5C2FCC439687D4DA2E8D9576C4"/>
  </w:style>
  <w:style w:type="paragraph" w:customStyle="1" w:styleId="1C7B203B85E241B8823FB0544FE15574">
    <w:name w:val="1C7B203B85E241B8823FB0544FE15574"/>
  </w:style>
  <w:style w:type="paragraph" w:customStyle="1" w:styleId="D504B41546F64C43BBC815A1C396856B">
    <w:name w:val="D504B41546F64C43BBC815A1C396856B"/>
  </w:style>
  <w:style w:type="paragraph" w:customStyle="1" w:styleId="65151257C43F449F8FD2B0B6DAE350A0">
    <w:name w:val="65151257C43F449F8FD2B0B6DAE350A0"/>
  </w:style>
  <w:style w:type="paragraph" w:customStyle="1" w:styleId="5C84C0D530664790A5ADBE8E4A60F750">
    <w:name w:val="5C84C0D530664790A5ADBE8E4A60F750"/>
  </w:style>
  <w:style w:type="paragraph" w:customStyle="1" w:styleId="156C54EE675C48359A4B9366E5D90510">
    <w:name w:val="156C54EE675C48359A4B9366E5D90510"/>
  </w:style>
  <w:style w:type="paragraph" w:customStyle="1" w:styleId="55C91224F25F47F08A7F1783F2B67C63">
    <w:name w:val="55C91224F25F47F08A7F1783F2B67C63"/>
  </w:style>
  <w:style w:type="paragraph" w:customStyle="1" w:styleId="9332A8C4B3F149AD985A8C7C864E2EAD">
    <w:name w:val="9332A8C4B3F149AD985A8C7C864E2EAD"/>
  </w:style>
  <w:style w:type="paragraph" w:customStyle="1" w:styleId="50959D50A08342738226CE8C5EACBAF7">
    <w:name w:val="50959D50A08342738226CE8C5EACBAF7"/>
  </w:style>
  <w:style w:type="paragraph" w:customStyle="1" w:styleId="56CFC6734F244EDFBC186D6979963E6B">
    <w:name w:val="56CFC6734F244EDFBC186D6979963E6B"/>
  </w:style>
  <w:style w:type="paragraph" w:customStyle="1" w:styleId="24BF1947156C4168A6195F5162AADD9B">
    <w:name w:val="24BF1947156C4168A6195F5162AADD9B"/>
  </w:style>
  <w:style w:type="paragraph" w:customStyle="1" w:styleId="2B1E967A34574D72AE7805B7AA5378E0">
    <w:name w:val="2B1E967A34574D72AE7805B7AA5378E0"/>
  </w:style>
  <w:style w:type="paragraph" w:customStyle="1" w:styleId="160E082CC216433FA94A63837EBAF454">
    <w:name w:val="160E082CC216433FA94A63837EBAF454"/>
  </w:style>
  <w:style w:type="paragraph" w:customStyle="1" w:styleId="6C7DDB93064A4B318400C64928EF8C63">
    <w:name w:val="6C7DDB93064A4B318400C64928EF8C63"/>
  </w:style>
  <w:style w:type="paragraph" w:customStyle="1" w:styleId="F633C231CC954731A63B910D3ED43EA4">
    <w:name w:val="F633C231CC954731A63B910D3ED43EA4"/>
  </w:style>
  <w:style w:type="paragraph" w:customStyle="1" w:styleId="421364CEF9DF4773989506B558571143">
    <w:name w:val="421364CEF9DF4773989506B558571143"/>
  </w:style>
  <w:style w:type="paragraph" w:customStyle="1" w:styleId="57436CFB824444CA8B9B1AEB59A95BDA">
    <w:name w:val="57436CFB824444CA8B9B1AEB59A95BDA"/>
  </w:style>
  <w:style w:type="paragraph" w:customStyle="1" w:styleId="2D828AE619D24D45B24951EBC40BC9F5">
    <w:name w:val="2D828AE619D24D45B24951EBC40BC9F5"/>
  </w:style>
  <w:style w:type="paragraph" w:customStyle="1" w:styleId="E6DD15265FCC4017865F2487571A6423">
    <w:name w:val="E6DD15265FCC4017865F2487571A6423"/>
  </w:style>
  <w:style w:type="paragraph" w:customStyle="1" w:styleId="9C4257B5DE3E49A8B01D53ABEF8EB98A">
    <w:name w:val="9C4257B5DE3E49A8B01D53ABEF8EB98A"/>
  </w:style>
  <w:style w:type="paragraph" w:customStyle="1" w:styleId="B33AFCDDDBBA4D1696EE4317AD21BE00">
    <w:name w:val="B33AFCDDDBBA4D1696EE4317AD21BE00"/>
  </w:style>
  <w:style w:type="paragraph" w:customStyle="1" w:styleId="F13336EDDBB948EE96C22AEE5C7D2F7D">
    <w:name w:val="F13336EDDBB948EE96C22AEE5C7D2F7D"/>
  </w:style>
  <w:style w:type="paragraph" w:customStyle="1" w:styleId="83D28912FBE845249447E60CD0BEE548">
    <w:name w:val="83D28912FBE845249447E60CD0BEE548"/>
  </w:style>
  <w:style w:type="paragraph" w:customStyle="1" w:styleId="633F25FDC5E0408C90793569F6BB202B">
    <w:name w:val="633F25FDC5E0408C90793569F6BB202B"/>
  </w:style>
  <w:style w:type="paragraph" w:customStyle="1" w:styleId="C6267F73CD264A388BA2DAF668EFBF13">
    <w:name w:val="C6267F73CD264A388BA2DAF668EFBF13"/>
  </w:style>
  <w:style w:type="paragraph" w:customStyle="1" w:styleId="628455A203B54D779EA00AAA881EFABC">
    <w:name w:val="628455A203B54D779EA00AAA881EFABC"/>
  </w:style>
  <w:style w:type="paragraph" w:customStyle="1" w:styleId="27CA9EF5303A471FAF44CF69063C45D0">
    <w:name w:val="27CA9EF5303A471FAF44CF69063C45D0"/>
  </w:style>
  <w:style w:type="paragraph" w:customStyle="1" w:styleId="F87F428F8CAB4E1F8C76CC5153316F26">
    <w:name w:val="F87F428F8CAB4E1F8C76CC5153316F26"/>
  </w:style>
  <w:style w:type="paragraph" w:customStyle="1" w:styleId="B2C648DF1C9C4BB38EFF538903BE0095">
    <w:name w:val="B2C648DF1C9C4BB38EFF538903BE0095"/>
  </w:style>
  <w:style w:type="paragraph" w:customStyle="1" w:styleId="21C998312D1F4E849A2B546C5ED6E9ED">
    <w:name w:val="21C998312D1F4E849A2B546C5ED6E9ED"/>
  </w:style>
  <w:style w:type="paragraph" w:customStyle="1" w:styleId="53CB1DF9EA594520BA85DF5203A28563">
    <w:name w:val="53CB1DF9EA594520BA85DF5203A28563"/>
  </w:style>
  <w:style w:type="paragraph" w:customStyle="1" w:styleId="5452E404E579444883762202EAD865C6">
    <w:name w:val="5452E404E579444883762202EAD865C6"/>
  </w:style>
  <w:style w:type="paragraph" w:customStyle="1" w:styleId="D7E8D5A9DFA1464DB71368C9F914FE7D">
    <w:name w:val="D7E8D5A9DFA1464DB71368C9F914FE7D"/>
  </w:style>
  <w:style w:type="paragraph" w:customStyle="1" w:styleId="DB4531DF3FD846D8BE7ACBFEFA319261">
    <w:name w:val="DB4531DF3FD846D8BE7ACBFEFA319261"/>
  </w:style>
  <w:style w:type="paragraph" w:customStyle="1" w:styleId="48DCB3DF94CC4676A5BBFBD2B0470AA9">
    <w:name w:val="48DCB3DF94CC4676A5BBFBD2B0470AA9"/>
  </w:style>
  <w:style w:type="paragraph" w:customStyle="1" w:styleId="515606D59E0B4D3FB44B084047EB8963">
    <w:name w:val="515606D59E0B4D3FB44B084047EB8963"/>
  </w:style>
  <w:style w:type="paragraph" w:customStyle="1" w:styleId="E0A4AE0BADF346089375726726C99FEF">
    <w:name w:val="E0A4AE0BADF346089375726726C99FEF"/>
  </w:style>
  <w:style w:type="paragraph" w:customStyle="1" w:styleId="FEA98E9B5E7D4919AE62E22486362211">
    <w:name w:val="FEA98E9B5E7D4919AE62E22486362211"/>
  </w:style>
  <w:style w:type="paragraph" w:customStyle="1" w:styleId="18D937C323014381B68E03E3201CF9BF">
    <w:name w:val="18D937C323014381B68E03E3201CF9BF"/>
  </w:style>
  <w:style w:type="paragraph" w:customStyle="1" w:styleId="E5CEEEFAAC9B4B10AD09599EA19CBCF4">
    <w:name w:val="E5CEEEFAAC9B4B10AD09599EA19CBCF4"/>
  </w:style>
  <w:style w:type="paragraph" w:customStyle="1" w:styleId="3F8389F008444B4D8C0BB9E2CC77D7EE">
    <w:name w:val="3F8389F008444B4D8C0BB9E2CC77D7EE"/>
  </w:style>
  <w:style w:type="paragraph" w:customStyle="1" w:styleId="D6AA7444C8114FF18AA58187D2CB6581">
    <w:name w:val="D6AA7444C8114FF18AA58187D2CB6581"/>
  </w:style>
  <w:style w:type="paragraph" w:customStyle="1" w:styleId="36A59154DD244403B212655301101BCB">
    <w:name w:val="36A59154DD244403B212655301101BCB"/>
  </w:style>
  <w:style w:type="paragraph" w:customStyle="1" w:styleId="4037B157A6B54E2A9F54769B45AB7F4C">
    <w:name w:val="4037B157A6B54E2A9F54769B45AB7F4C"/>
  </w:style>
  <w:style w:type="paragraph" w:customStyle="1" w:styleId="78C6519B7D74468F9EF3709D8B0F9542">
    <w:name w:val="78C6519B7D74468F9EF3709D8B0F9542"/>
  </w:style>
  <w:style w:type="paragraph" w:customStyle="1" w:styleId="0A8D14D8356042F182C9E63D07ADD1BE">
    <w:name w:val="0A8D14D8356042F182C9E63D07ADD1BE"/>
  </w:style>
  <w:style w:type="paragraph" w:customStyle="1" w:styleId="C12F2F81D4074E8E896726A858E5E746">
    <w:name w:val="C12F2F81D4074E8E896726A858E5E746"/>
  </w:style>
  <w:style w:type="paragraph" w:customStyle="1" w:styleId="B3D455AFDC7944BC835E8684783C1B7D">
    <w:name w:val="B3D455AFDC7944BC835E8684783C1B7D"/>
  </w:style>
  <w:style w:type="paragraph" w:customStyle="1" w:styleId="C2604BA552FD4ED38AC5842E3B53F703">
    <w:name w:val="C2604BA552FD4ED38AC5842E3B53F703"/>
  </w:style>
  <w:style w:type="paragraph" w:customStyle="1" w:styleId="ECC896EEB6384FA0BAD683C75CA09CE8">
    <w:name w:val="ECC896EEB6384FA0BAD683C75CA09CE8"/>
  </w:style>
  <w:style w:type="paragraph" w:customStyle="1" w:styleId="5DF1878402B145CE9994F7F30853CF72">
    <w:name w:val="5DF1878402B145CE9994F7F30853CF72"/>
  </w:style>
  <w:style w:type="paragraph" w:customStyle="1" w:styleId="4BC78C9C618E475880B64EB42382470D">
    <w:name w:val="4BC78C9C618E475880B64EB42382470D"/>
  </w:style>
  <w:style w:type="paragraph" w:customStyle="1" w:styleId="538AF107B0B6428DBD8A03B13B0F9286">
    <w:name w:val="538AF107B0B6428DBD8A03B13B0F9286"/>
  </w:style>
  <w:style w:type="paragraph" w:customStyle="1" w:styleId="0141FAF15F7B493CBA6F882D5EC4AB5D">
    <w:name w:val="0141FAF15F7B493CBA6F882D5EC4AB5D"/>
  </w:style>
  <w:style w:type="paragraph" w:customStyle="1" w:styleId="F85B6F2173F44591B1CD66866C70DA7A">
    <w:name w:val="F85B6F2173F44591B1CD66866C70DA7A"/>
  </w:style>
  <w:style w:type="paragraph" w:customStyle="1" w:styleId="A85718170AD04E599C2A2CCECC4491E3">
    <w:name w:val="A85718170AD04E599C2A2CCECC4491E3"/>
  </w:style>
  <w:style w:type="paragraph" w:customStyle="1" w:styleId="F8FBDD2C6A2F44A99DE71E894B927798">
    <w:name w:val="F8FBDD2C6A2F44A99DE71E894B927798"/>
  </w:style>
  <w:style w:type="paragraph" w:customStyle="1" w:styleId="81F686553BA54E03B6BA752EC4553160">
    <w:name w:val="81F686553BA54E03B6BA752EC4553160"/>
  </w:style>
  <w:style w:type="paragraph" w:customStyle="1" w:styleId="8F117AA121D74FD08DEB8E2AE5B14EFD">
    <w:name w:val="8F117AA121D74FD08DEB8E2AE5B14EFD"/>
  </w:style>
  <w:style w:type="paragraph" w:customStyle="1" w:styleId="1D0A6E0104F745778A38344BD34BADAA">
    <w:name w:val="1D0A6E0104F745778A38344BD34BADAA"/>
  </w:style>
  <w:style w:type="paragraph" w:customStyle="1" w:styleId="4DF5E4D929A94DFD9C5C861A22123004">
    <w:name w:val="4DF5E4D929A94DFD9C5C861A22123004"/>
  </w:style>
  <w:style w:type="paragraph" w:customStyle="1" w:styleId="31E45DADF4814BE0AD050F5340D55F6B">
    <w:name w:val="31E45DADF4814BE0AD050F5340D55F6B"/>
  </w:style>
  <w:style w:type="paragraph" w:customStyle="1" w:styleId="6B1D2280F62C4FFF8B68367B48DA916B">
    <w:name w:val="6B1D2280F62C4FFF8B68367B48DA916B"/>
  </w:style>
  <w:style w:type="paragraph" w:customStyle="1" w:styleId="D856A0D9D5844FE68B431A26E3D5026A">
    <w:name w:val="D856A0D9D5844FE68B431A26E3D5026A"/>
  </w:style>
  <w:style w:type="paragraph" w:customStyle="1" w:styleId="66A915BB9C314AA5BDDEA5C6D0382E0B">
    <w:name w:val="66A915BB9C314AA5BDDEA5C6D0382E0B"/>
  </w:style>
  <w:style w:type="paragraph" w:customStyle="1" w:styleId="CE16DA920E5644E9AE58C05AE0CDA44F">
    <w:name w:val="CE16DA920E5644E9AE58C05AE0CDA44F"/>
  </w:style>
  <w:style w:type="paragraph" w:customStyle="1" w:styleId="37747F59B10A4C3E8E9C864267386EBE">
    <w:name w:val="37747F59B10A4C3E8E9C864267386EBE"/>
  </w:style>
  <w:style w:type="paragraph" w:customStyle="1" w:styleId="FE6D97FFF8EA4818BF52DCE2A956E7EE">
    <w:name w:val="FE6D97FFF8EA4818BF52DCE2A956E7EE"/>
  </w:style>
  <w:style w:type="paragraph" w:customStyle="1" w:styleId="26F415182FE843EB9101E980FC694C1D">
    <w:name w:val="26F415182FE843EB9101E980FC694C1D"/>
  </w:style>
  <w:style w:type="paragraph" w:customStyle="1" w:styleId="D1DD67EAF1B14D978FCF6F0870F648F9">
    <w:name w:val="D1DD67EAF1B14D978FCF6F0870F648F9"/>
  </w:style>
  <w:style w:type="paragraph" w:customStyle="1" w:styleId="D42DDEA1D42E414FA44892F10EB73941">
    <w:name w:val="D42DDEA1D42E414FA44892F10EB73941"/>
  </w:style>
  <w:style w:type="paragraph" w:customStyle="1" w:styleId="F5C6C7F2E9A54F41BE328B897FCB9DBD">
    <w:name w:val="F5C6C7F2E9A54F41BE328B897FCB9DBD"/>
  </w:style>
  <w:style w:type="paragraph" w:customStyle="1" w:styleId="D6A7CE8387084EB3937DC87B3F12E31C">
    <w:name w:val="D6A7CE8387084EB3937DC87B3F12E31C"/>
  </w:style>
  <w:style w:type="paragraph" w:customStyle="1" w:styleId="FF98DE9C69504B7790F81B1940F1307B">
    <w:name w:val="FF98DE9C69504B7790F81B1940F1307B"/>
  </w:style>
  <w:style w:type="paragraph" w:customStyle="1" w:styleId="E4FD05DDD1714897A15FEAB98162CC10">
    <w:name w:val="E4FD05DDD1714897A15FEAB98162CC10"/>
  </w:style>
  <w:style w:type="paragraph" w:customStyle="1" w:styleId="A525E3FA3E55456AB675C80E02F46002">
    <w:name w:val="A525E3FA3E55456AB675C80E02F46002"/>
  </w:style>
  <w:style w:type="paragraph" w:customStyle="1" w:styleId="3F2FD896D4FF4AA680698FC7336D1857">
    <w:name w:val="3F2FD896D4FF4AA680698FC7336D1857"/>
  </w:style>
  <w:style w:type="paragraph" w:customStyle="1" w:styleId="135980083A194B46B87DE628B60B55AB">
    <w:name w:val="135980083A194B46B87DE628B60B55AB"/>
  </w:style>
  <w:style w:type="paragraph" w:customStyle="1" w:styleId="445213266BDA493FBFC258FE78142488">
    <w:name w:val="445213266BDA493FBFC258FE78142488"/>
  </w:style>
  <w:style w:type="paragraph" w:customStyle="1" w:styleId="780920ACD4AE42FE8B8E2CA8800413ED">
    <w:name w:val="780920ACD4AE42FE8B8E2CA8800413ED"/>
  </w:style>
  <w:style w:type="paragraph" w:customStyle="1" w:styleId="26C4E4699DDB4D50BEE33C87BD2DDF6C">
    <w:name w:val="26C4E4699DDB4D50BEE33C87BD2DDF6C"/>
  </w:style>
  <w:style w:type="paragraph" w:customStyle="1" w:styleId="3F1DC3C1E6A34280AABE67A510ADF203">
    <w:name w:val="3F1DC3C1E6A34280AABE67A510ADF203"/>
  </w:style>
  <w:style w:type="paragraph" w:customStyle="1" w:styleId="E0E025C91678415096C7C4A3F1C282E0">
    <w:name w:val="E0E025C91678415096C7C4A3F1C282E0"/>
  </w:style>
  <w:style w:type="paragraph" w:customStyle="1" w:styleId="E2BAD1FDBA4A44E5806575888FA363FA">
    <w:name w:val="E2BAD1FDBA4A44E5806575888FA363FA"/>
  </w:style>
  <w:style w:type="paragraph" w:customStyle="1" w:styleId="AA854C6632A4451C9C3367EDF4193F21">
    <w:name w:val="AA854C6632A4451C9C3367EDF4193F21"/>
  </w:style>
  <w:style w:type="paragraph" w:customStyle="1" w:styleId="F1FF5DAD9BC846719AE42F66A3F1C8D5">
    <w:name w:val="F1FF5DAD9BC846719AE42F66A3F1C8D5"/>
  </w:style>
  <w:style w:type="paragraph" w:customStyle="1" w:styleId="9F0A3CB0F2C3444AADECB08483CA57A3">
    <w:name w:val="9F0A3CB0F2C3444AADECB08483CA57A3"/>
  </w:style>
  <w:style w:type="paragraph" w:customStyle="1" w:styleId="5D1C64E01DA946B58EE6ACE6EAE74F87">
    <w:name w:val="5D1C64E01DA946B58EE6ACE6EAE74F87"/>
  </w:style>
  <w:style w:type="paragraph" w:customStyle="1" w:styleId="69E0AA8B4A434158B6C1BD4AE8DE8320">
    <w:name w:val="69E0AA8B4A434158B6C1BD4AE8DE8320"/>
  </w:style>
  <w:style w:type="paragraph" w:customStyle="1" w:styleId="63B73221AFBE4EA390734E56102798F1">
    <w:name w:val="63B73221AFBE4EA390734E56102798F1"/>
  </w:style>
  <w:style w:type="paragraph" w:customStyle="1" w:styleId="08F68FC48EDD4B1A9BAAD3F7C44746D8">
    <w:name w:val="08F68FC48EDD4B1A9BAAD3F7C44746D8"/>
  </w:style>
  <w:style w:type="paragraph" w:customStyle="1" w:styleId="E0DD560580F84A70908D7453AD51679C">
    <w:name w:val="E0DD560580F84A70908D7453AD51679C"/>
  </w:style>
  <w:style w:type="paragraph" w:customStyle="1" w:styleId="2662F2D2E390426C9C86DDB107FC151D">
    <w:name w:val="2662F2D2E390426C9C86DDB107FC151D"/>
  </w:style>
  <w:style w:type="paragraph" w:customStyle="1" w:styleId="39A64A4C71954B34AAB58BD56783F685">
    <w:name w:val="39A64A4C71954B34AAB58BD56783F685"/>
  </w:style>
  <w:style w:type="paragraph" w:customStyle="1" w:styleId="664DC83666B2498D80BEE024F3830511">
    <w:name w:val="664DC83666B2498D80BEE024F3830511"/>
  </w:style>
  <w:style w:type="paragraph" w:customStyle="1" w:styleId="1241F460D9854A019F6288AF3248BA25">
    <w:name w:val="1241F460D9854A019F6288AF3248BA25"/>
  </w:style>
  <w:style w:type="paragraph" w:customStyle="1" w:styleId="502F61E00C6942FABED1643C90A6FE1E">
    <w:name w:val="502F61E00C6942FABED1643C90A6FE1E"/>
  </w:style>
  <w:style w:type="paragraph" w:customStyle="1" w:styleId="9C7E3E4BA10743EAA588AD1A96C82539">
    <w:name w:val="9C7E3E4BA10743EAA588AD1A96C82539"/>
  </w:style>
  <w:style w:type="paragraph" w:customStyle="1" w:styleId="0CFF3C402922450FB2121C8A7BC5205D">
    <w:name w:val="0CFF3C402922450FB2121C8A7BC5205D"/>
  </w:style>
  <w:style w:type="paragraph" w:customStyle="1" w:styleId="B4BD3957547C419D8DE8A766F348B49D">
    <w:name w:val="B4BD3957547C419D8DE8A766F348B49D"/>
  </w:style>
  <w:style w:type="paragraph" w:customStyle="1" w:styleId="8A8507E2AA0C41029575383B76AB2BE5">
    <w:name w:val="8A8507E2AA0C41029575383B76AB2BE5"/>
  </w:style>
  <w:style w:type="paragraph" w:customStyle="1" w:styleId="443971535FEA47008C240C08EF1BC63F">
    <w:name w:val="443971535FEA47008C240C08EF1BC63F"/>
  </w:style>
  <w:style w:type="paragraph" w:customStyle="1" w:styleId="E8F856A2655E4178ABDF47B8DE66386E">
    <w:name w:val="E8F856A2655E4178ABDF47B8DE66386E"/>
  </w:style>
  <w:style w:type="paragraph" w:customStyle="1" w:styleId="AB8426AA24444B23A2845926A9B8584F">
    <w:name w:val="AB8426AA24444B23A2845926A9B8584F"/>
  </w:style>
  <w:style w:type="paragraph" w:customStyle="1" w:styleId="DFA1B0000B3E4481AF595AB01FC862B9">
    <w:name w:val="DFA1B0000B3E4481AF595AB01FC862B9"/>
  </w:style>
  <w:style w:type="paragraph" w:customStyle="1" w:styleId="99FD9AF718364E3DAF0B12956A8A7F63">
    <w:name w:val="99FD9AF718364E3DAF0B12956A8A7F63"/>
  </w:style>
  <w:style w:type="paragraph" w:customStyle="1" w:styleId="FD1B679725E948668709853492C0F6A9">
    <w:name w:val="FD1B679725E948668709853492C0F6A9"/>
  </w:style>
  <w:style w:type="paragraph" w:customStyle="1" w:styleId="5168EF4CF5FB459A85C84702E99063A0">
    <w:name w:val="5168EF4CF5FB459A85C84702E99063A0"/>
  </w:style>
  <w:style w:type="paragraph" w:customStyle="1" w:styleId="60FF2BB76E9D43C7B6A1800DB47E4525">
    <w:name w:val="60FF2BB76E9D43C7B6A1800DB47E4525"/>
  </w:style>
  <w:style w:type="paragraph" w:customStyle="1" w:styleId="0212C44535024A49B7C6211A571D411A">
    <w:name w:val="0212C44535024A49B7C6211A571D411A"/>
  </w:style>
  <w:style w:type="paragraph" w:customStyle="1" w:styleId="351B87D9D6854A59A31650454E703D26">
    <w:name w:val="351B87D9D6854A59A31650454E703D26"/>
  </w:style>
  <w:style w:type="paragraph" w:customStyle="1" w:styleId="63B7EFDE80BF49E580994724743C23AD">
    <w:name w:val="63B7EFDE80BF49E580994724743C23AD"/>
  </w:style>
  <w:style w:type="paragraph" w:customStyle="1" w:styleId="1A973145F9004200ADD01B8416DCC054">
    <w:name w:val="1A973145F9004200ADD01B8416DCC054"/>
  </w:style>
  <w:style w:type="paragraph" w:customStyle="1" w:styleId="711DE1C168BD4C0CBEB7977CD7D40976">
    <w:name w:val="711DE1C168BD4C0CBEB7977CD7D40976"/>
  </w:style>
  <w:style w:type="paragraph" w:customStyle="1" w:styleId="147C0A3DCC0B4F92AAF939755A27E6AC">
    <w:name w:val="147C0A3DCC0B4F92AAF939755A27E6AC"/>
  </w:style>
  <w:style w:type="paragraph" w:customStyle="1" w:styleId="CFE88D93314142899B9ACC901468CE8D">
    <w:name w:val="CFE88D93314142899B9ACC901468CE8D"/>
  </w:style>
  <w:style w:type="paragraph" w:customStyle="1" w:styleId="79045696A2B3478B86CD8E3E4BB6B7A6">
    <w:name w:val="79045696A2B3478B86CD8E3E4BB6B7A6"/>
  </w:style>
  <w:style w:type="paragraph" w:customStyle="1" w:styleId="6D5B3293BFB548C7BE00C835B1AFE9E8">
    <w:name w:val="6D5B3293BFB548C7BE00C835B1AFE9E8"/>
  </w:style>
  <w:style w:type="paragraph" w:customStyle="1" w:styleId="521C3AA2E0C94467978BF1738D8F2B60">
    <w:name w:val="521C3AA2E0C94467978BF1738D8F2B60"/>
  </w:style>
  <w:style w:type="paragraph" w:customStyle="1" w:styleId="AAA582B7E6CF472FA46AD8C66D39E831">
    <w:name w:val="AAA582B7E6CF472FA46AD8C66D39E831"/>
  </w:style>
  <w:style w:type="paragraph" w:customStyle="1" w:styleId="1FF67764C39F498696B95B31AF4179AC">
    <w:name w:val="1FF67764C39F498696B95B31AF4179AC"/>
  </w:style>
  <w:style w:type="paragraph" w:customStyle="1" w:styleId="CA8BAE8A97044DA9B42401C2CAD6752B">
    <w:name w:val="CA8BAE8A97044DA9B42401C2CAD6752B"/>
  </w:style>
  <w:style w:type="paragraph" w:customStyle="1" w:styleId="488D317DCE1941A7AB33663854EAD120">
    <w:name w:val="488D317DCE1941A7AB33663854EAD120"/>
  </w:style>
  <w:style w:type="paragraph" w:customStyle="1" w:styleId="BF360C145C6C4BC68C1E9387CC2AD994">
    <w:name w:val="BF360C145C6C4BC68C1E9387CC2AD994"/>
  </w:style>
  <w:style w:type="paragraph" w:customStyle="1" w:styleId="032C7D53C5B24B66B797D8A7EE89AA91">
    <w:name w:val="032C7D53C5B24B66B797D8A7EE89AA91"/>
  </w:style>
  <w:style w:type="paragraph" w:customStyle="1" w:styleId="5F0413EDEFB34574BFD0779B655A5DA7">
    <w:name w:val="5F0413EDEFB34574BFD0779B655A5DA7"/>
  </w:style>
  <w:style w:type="paragraph" w:customStyle="1" w:styleId="C281373B2C9046E8A2D777A95017B91F">
    <w:name w:val="C281373B2C9046E8A2D777A95017B91F"/>
  </w:style>
  <w:style w:type="paragraph" w:customStyle="1" w:styleId="8BBA25506C4A43D0A2C35CE8460AF974">
    <w:name w:val="8BBA25506C4A43D0A2C35CE8460AF974"/>
  </w:style>
  <w:style w:type="paragraph" w:customStyle="1" w:styleId="7D6C0D9B885D4EF1BC418D5034827552">
    <w:name w:val="7D6C0D9B885D4EF1BC418D5034827552"/>
  </w:style>
  <w:style w:type="paragraph" w:customStyle="1" w:styleId="07C1254E6B1640B6A7859142F4609383">
    <w:name w:val="07C1254E6B1640B6A7859142F4609383"/>
  </w:style>
  <w:style w:type="paragraph" w:customStyle="1" w:styleId="05745EE75EBA469A92321A3FEB489337">
    <w:name w:val="05745EE75EBA469A92321A3FEB489337"/>
  </w:style>
  <w:style w:type="paragraph" w:customStyle="1" w:styleId="FE0AF1646B55433C8EDAAD1FD6BB6D1B">
    <w:name w:val="FE0AF1646B55433C8EDAAD1FD6BB6D1B"/>
  </w:style>
  <w:style w:type="paragraph" w:customStyle="1" w:styleId="F0F8D02221174439BA76B50B654981A0">
    <w:name w:val="F0F8D02221174439BA76B50B654981A0"/>
  </w:style>
  <w:style w:type="paragraph" w:customStyle="1" w:styleId="C258C2F673554CE28C2ECEC941528387">
    <w:name w:val="C258C2F673554CE28C2ECEC941528387"/>
  </w:style>
  <w:style w:type="paragraph" w:customStyle="1" w:styleId="F5286F117C1F4F4A8C7A8177AFE11FE8">
    <w:name w:val="F5286F117C1F4F4A8C7A8177AFE11FE8"/>
  </w:style>
  <w:style w:type="paragraph" w:customStyle="1" w:styleId="2EB39504BED74B219C2C1DE746C795B8">
    <w:name w:val="2EB39504BED74B219C2C1DE746C795B8"/>
  </w:style>
  <w:style w:type="paragraph" w:customStyle="1" w:styleId="27B0E65845D641129E5F9AF3BF1C6660">
    <w:name w:val="27B0E65845D641129E5F9AF3BF1C6660"/>
  </w:style>
  <w:style w:type="paragraph" w:customStyle="1" w:styleId="CD0B0CE287DC4176AA0C51C699FF51E7">
    <w:name w:val="CD0B0CE287DC4176AA0C51C699FF51E7"/>
  </w:style>
  <w:style w:type="paragraph" w:customStyle="1" w:styleId="76CA2CC9EE584F9FACB817A26952AE61">
    <w:name w:val="76CA2CC9EE584F9FACB817A26952AE61"/>
  </w:style>
  <w:style w:type="paragraph" w:customStyle="1" w:styleId="507ED4DCC542447EAC009293955E0163">
    <w:name w:val="507ED4DCC542447EAC009293955E0163"/>
  </w:style>
  <w:style w:type="paragraph" w:customStyle="1" w:styleId="C3F9D6C892FA4D83AE4A60708DBB4945">
    <w:name w:val="C3F9D6C892FA4D83AE4A60708DBB4945"/>
  </w:style>
  <w:style w:type="paragraph" w:customStyle="1" w:styleId="11210753A7544406B0095918D2BF21C9">
    <w:name w:val="11210753A7544406B0095918D2BF21C9"/>
  </w:style>
  <w:style w:type="paragraph" w:customStyle="1" w:styleId="C6D8020785564A16865F8FC3DDAC0DC9">
    <w:name w:val="C6D8020785564A16865F8FC3DDAC0DC9"/>
  </w:style>
  <w:style w:type="paragraph" w:customStyle="1" w:styleId="0E90E0AD5D2C4C8B9C4F266D616BCE97">
    <w:name w:val="0E90E0AD5D2C4C8B9C4F266D616BCE97"/>
  </w:style>
  <w:style w:type="paragraph" w:customStyle="1" w:styleId="01E36E29ABC74B478C6CE6ECAB271171">
    <w:name w:val="01E36E29ABC74B478C6CE6ECAB271171"/>
  </w:style>
  <w:style w:type="paragraph" w:customStyle="1" w:styleId="C0229C821ED74ACB9F51FE0CA7F09D0B">
    <w:name w:val="C0229C821ED74ACB9F51FE0CA7F09D0B"/>
  </w:style>
  <w:style w:type="paragraph" w:customStyle="1" w:styleId="625E25C3345041DB9A301437EBC1B645">
    <w:name w:val="625E25C3345041DB9A301437EBC1B645"/>
  </w:style>
  <w:style w:type="paragraph" w:customStyle="1" w:styleId="8E0CFEC3A71C4D90B199DE410EB1C27D">
    <w:name w:val="8E0CFEC3A71C4D90B199DE410EB1C27D"/>
  </w:style>
  <w:style w:type="paragraph" w:customStyle="1" w:styleId="79B8FF703A8E4DCD886C49BB81D71717">
    <w:name w:val="79B8FF703A8E4DCD886C49BB81D71717"/>
  </w:style>
  <w:style w:type="paragraph" w:customStyle="1" w:styleId="1EF4C440E2DA4AE98E4BC99F844B3575">
    <w:name w:val="1EF4C440E2DA4AE98E4BC99F844B3575"/>
  </w:style>
  <w:style w:type="paragraph" w:customStyle="1" w:styleId="A89AF7324E2A42BD849C7DBD3F718A46">
    <w:name w:val="A89AF7324E2A42BD849C7DBD3F718A46"/>
  </w:style>
  <w:style w:type="paragraph" w:customStyle="1" w:styleId="8DAC4A4674FA43ECA2E4AAD2ED74D4B4">
    <w:name w:val="8DAC4A4674FA43ECA2E4AAD2ED74D4B4"/>
  </w:style>
  <w:style w:type="paragraph" w:customStyle="1" w:styleId="BDF77B94AFCC43A3A116A2396412A330">
    <w:name w:val="BDF77B94AFCC43A3A116A2396412A330"/>
  </w:style>
  <w:style w:type="paragraph" w:customStyle="1" w:styleId="CA33B97C178C4B94AB163CC1388057DA">
    <w:name w:val="CA33B97C178C4B94AB163CC1388057DA"/>
  </w:style>
  <w:style w:type="paragraph" w:customStyle="1" w:styleId="ECB0335C16904C95819E9DBFAC94E664">
    <w:name w:val="ECB0335C16904C95819E9DBFAC94E664"/>
  </w:style>
  <w:style w:type="paragraph" w:customStyle="1" w:styleId="1F3C143FAEA34EBAA29CDFE2AC82468A">
    <w:name w:val="1F3C143FAEA34EBAA29CDFE2AC82468A"/>
  </w:style>
  <w:style w:type="paragraph" w:customStyle="1" w:styleId="8D96C62DBBFF4FC49936913E8A6DE93A">
    <w:name w:val="8D96C62DBBFF4FC49936913E8A6DE93A"/>
  </w:style>
  <w:style w:type="paragraph" w:customStyle="1" w:styleId="01E8EECC2BFC4EA6B887F94C799833E0">
    <w:name w:val="01E8EECC2BFC4EA6B887F94C799833E0"/>
  </w:style>
  <w:style w:type="paragraph" w:customStyle="1" w:styleId="441654F122424A0AACB6DE4821A2450A">
    <w:name w:val="441654F122424A0AACB6DE4821A2450A"/>
  </w:style>
  <w:style w:type="paragraph" w:customStyle="1" w:styleId="5BC59A5FF7F340748766DA02496A8D90">
    <w:name w:val="5BC59A5FF7F340748766DA02496A8D90"/>
  </w:style>
  <w:style w:type="paragraph" w:customStyle="1" w:styleId="B88C8FB21AB34CC4ABFD98D7857DCDEB">
    <w:name w:val="B88C8FB21AB34CC4ABFD98D7857DCDEB"/>
  </w:style>
  <w:style w:type="paragraph" w:customStyle="1" w:styleId="D9AABF4F4EB44DC49BD989CBFD90DA6C">
    <w:name w:val="D9AABF4F4EB44DC49BD989CBFD90DA6C"/>
  </w:style>
  <w:style w:type="paragraph" w:customStyle="1" w:styleId="FFBC0E26A5444A97A1D4957DCC683673">
    <w:name w:val="FFBC0E26A5444A97A1D4957DCC683673"/>
  </w:style>
  <w:style w:type="paragraph" w:customStyle="1" w:styleId="F8199FE97D3D4AB683DD17CB2C33AF7C">
    <w:name w:val="F8199FE97D3D4AB683DD17CB2C33AF7C"/>
  </w:style>
  <w:style w:type="paragraph" w:customStyle="1" w:styleId="9DE233127037401E9B81604B89908ABA">
    <w:name w:val="9DE233127037401E9B81604B89908ABA"/>
  </w:style>
  <w:style w:type="paragraph" w:customStyle="1" w:styleId="B60FF1E6E9814594B306F6B1F993FC48">
    <w:name w:val="B60FF1E6E9814594B306F6B1F993FC48"/>
  </w:style>
  <w:style w:type="paragraph" w:customStyle="1" w:styleId="8789A57EC6294A69AAC29B1C8EF49A96">
    <w:name w:val="8789A57EC6294A69AAC29B1C8EF49A96"/>
  </w:style>
  <w:style w:type="paragraph" w:customStyle="1" w:styleId="1D952A27B6FB487E885CF02F121666EE">
    <w:name w:val="1D952A27B6FB487E885CF02F121666EE"/>
  </w:style>
  <w:style w:type="paragraph" w:customStyle="1" w:styleId="52661DDC7161408C93FC9255600DDA6F">
    <w:name w:val="52661DDC7161408C93FC9255600DDA6F"/>
  </w:style>
  <w:style w:type="paragraph" w:customStyle="1" w:styleId="B4233ED2844A45BFA575868FE4BA05C2">
    <w:name w:val="B4233ED2844A45BFA575868FE4BA05C2"/>
  </w:style>
  <w:style w:type="paragraph" w:customStyle="1" w:styleId="5C112AB6660C479FB06DE459358EC684">
    <w:name w:val="5C112AB6660C479FB06DE459358EC684"/>
  </w:style>
  <w:style w:type="paragraph" w:customStyle="1" w:styleId="6EA7E1B26B3D4FED9E915A041518C283">
    <w:name w:val="6EA7E1B26B3D4FED9E915A041518C283"/>
  </w:style>
  <w:style w:type="paragraph" w:customStyle="1" w:styleId="AD6D4AE01051474BA69821ABBC289892">
    <w:name w:val="AD6D4AE01051474BA69821ABBC289892"/>
  </w:style>
  <w:style w:type="paragraph" w:customStyle="1" w:styleId="25B7AB38A69D4370A26193C70A5ACE6A">
    <w:name w:val="25B7AB38A69D4370A26193C70A5ACE6A"/>
  </w:style>
  <w:style w:type="paragraph" w:customStyle="1" w:styleId="62BA20AC3C5F4B49AC750DA7BB056371">
    <w:name w:val="62BA20AC3C5F4B49AC750DA7BB056371"/>
  </w:style>
  <w:style w:type="paragraph" w:customStyle="1" w:styleId="BE2B927AC39B402086BD28D5309B10D3">
    <w:name w:val="BE2B927AC39B402086BD28D5309B10D3"/>
  </w:style>
  <w:style w:type="paragraph" w:customStyle="1" w:styleId="BE6AA6A05AEF4057B79A304FEF28A590">
    <w:name w:val="BE6AA6A05AEF4057B79A304FEF28A590"/>
  </w:style>
  <w:style w:type="paragraph" w:customStyle="1" w:styleId="40D9966C1645477AA95CC7C9AEEEDE7A">
    <w:name w:val="40D9966C1645477AA95CC7C9AEEEDE7A"/>
  </w:style>
  <w:style w:type="paragraph" w:customStyle="1" w:styleId="498262386AAA47F6B1AA41F575FDBA4C">
    <w:name w:val="498262386AAA47F6B1AA41F575FDBA4C"/>
  </w:style>
  <w:style w:type="paragraph" w:customStyle="1" w:styleId="35D17987B94346D4A73610A911672CEC">
    <w:name w:val="35D17987B94346D4A73610A911672CEC"/>
  </w:style>
  <w:style w:type="paragraph" w:customStyle="1" w:styleId="01AFB1D78F824FE9848DB89F2E2CA9FF">
    <w:name w:val="01AFB1D78F824FE9848DB89F2E2CA9FF"/>
  </w:style>
  <w:style w:type="paragraph" w:customStyle="1" w:styleId="80260CF8CC9F4BA8BBA02F90BAAFCEA8">
    <w:name w:val="80260CF8CC9F4BA8BBA02F90BAAFCEA8"/>
  </w:style>
  <w:style w:type="paragraph" w:customStyle="1" w:styleId="0823F23625184460B648D6B4FEC4FCB7">
    <w:name w:val="0823F23625184460B648D6B4FEC4FCB7"/>
  </w:style>
  <w:style w:type="paragraph" w:customStyle="1" w:styleId="4E2FE192869F42079C8EC5EC86BD4D4F">
    <w:name w:val="4E2FE192869F42079C8EC5EC86BD4D4F"/>
  </w:style>
  <w:style w:type="paragraph" w:customStyle="1" w:styleId="F106C3AEA0FC4160A2EA65EE002E8E4A">
    <w:name w:val="F106C3AEA0FC4160A2EA65EE002E8E4A"/>
  </w:style>
  <w:style w:type="paragraph" w:customStyle="1" w:styleId="51E68675076C40B5A666D629AE708114">
    <w:name w:val="51E68675076C40B5A666D629AE708114"/>
  </w:style>
  <w:style w:type="paragraph" w:customStyle="1" w:styleId="C9F9E0BC99154174BD60F86DBE279372">
    <w:name w:val="C9F9E0BC99154174BD60F86DBE279372"/>
  </w:style>
  <w:style w:type="paragraph" w:customStyle="1" w:styleId="AA825549674B4F88A8B6C3197A84D733">
    <w:name w:val="AA825549674B4F88A8B6C3197A84D733"/>
  </w:style>
  <w:style w:type="paragraph" w:customStyle="1" w:styleId="66B03067822D42B5B2A38D19764992FF">
    <w:name w:val="66B03067822D42B5B2A38D19764992FF"/>
  </w:style>
  <w:style w:type="paragraph" w:customStyle="1" w:styleId="DDEE40F7820D4EE58EF9AEE36BF4AC4A">
    <w:name w:val="DDEE40F7820D4EE58EF9AEE36BF4AC4A"/>
  </w:style>
  <w:style w:type="paragraph" w:customStyle="1" w:styleId="DD9028A4F45249FD90097F0D3E4F9D3F">
    <w:name w:val="DD9028A4F45249FD90097F0D3E4F9D3F"/>
  </w:style>
  <w:style w:type="paragraph" w:customStyle="1" w:styleId="03839457F35849119D321169B1627A8B">
    <w:name w:val="03839457F35849119D321169B1627A8B"/>
  </w:style>
  <w:style w:type="paragraph" w:customStyle="1" w:styleId="3DC8CFD5C2554C1CA5E712C298364A1B">
    <w:name w:val="3DC8CFD5C2554C1CA5E712C298364A1B"/>
  </w:style>
  <w:style w:type="paragraph" w:customStyle="1" w:styleId="4D422AAF1E7B4C25BCFBE3B928307185">
    <w:name w:val="4D422AAF1E7B4C25BCFBE3B928307185"/>
  </w:style>
  <w:style w:type="paragraph" w:customStyle="1" w:styleId="5835F51A845F417AB2F4F354BD8A8A81">
    <w:name w:val="5835F51A845F417AB2F4F354BD8A8A81"/>
  </w:style>
  <w:style w:type="paragraph" w:customStyle="1" w:styleId="5191679BEBA04E9AA456B7DA0E9F9BCD">
    <w:name w:val="5191679BEBA04E9AA456B7DA0E9F9BCD"/>
  </w:style>
  <w:style w:type="paragraph" w:customStyle="1" w:styleId="011DD28797CF48C2AA520EFB1E4E3AF0">
    <w:name w:val="011DD28797CF48C2AA520EFB1E4E3AF0"/>
  </w:style>
  <w:style w:type="paragraph" w:customStyle="1" w:styleId="726084557E1F400C9F457DB3F0B922EF">
    <w:name w:val="726084557E1F400C9F457DB3F0B922EF"/>
    <w:rsid w:val="005340BD"/>
  </w:style>
  <w:style w:type="paragraph" w:customStyle="1" w:styleId="604947598CFA4B84B12059E783C98FFD">
    <w:name w:val="604947598CFA4B84B12059E783C98FFD"/>
    <w:rsid w:val="005340BD"/>
  </w:style>
  <w:style w:type="paragraph" w:customStyle="1" w:styleId="6A217D66C0E44C9886656DD0FBBA5737">
    <w:name w:val="6A217D66C0E44C9886656DD0FBBA5737"/>
    <w:rsid w:val="005340BD"/>
  </w:style>
  <w:style w:type="paragraph" w:customStyle="1" w:styleId="1C6FE88FB3DB4204B19C01D031DDA092">
    <w:name w:val="1C6FE88FB3DB4204B19C01D031DDA092"/>
    <w:rsid w:val="005340BD"/>
  </w:style>
  <w:style w:type="paragraph" w:customStyle="1" w:styleId="CF730511F01945BFA6007ECC9D435916">
    <w:name w:val="CF730511F01945BFA6007ECC9D435916"/>
    <w:rsid w:val="005340BD"/>
  </w:style>
  <w:style w:type="paragraph" w:customStyle="1" w:styleId="87C00C65292B4F569ED9C9CCF4A02E24">
    <w:name w:val="87C00C65292B4F569ED9C9CCF4A02E24"/>
    <w:rsid w:val="005340BD"/>
  </w:style>
  <w:style w:type="paragraph" w:customStyle="1" w:styleId="986850E24AB843A8803F8F7F2809DADD">
    <w:name w:val="986850E24AB843A8803F8F7F2809DADD"/>
    <w:rsid w:val="005340BD"/>
  </w:style>
  <w:style w:type="paragraph" w:customStyle="1" w:styleId="234BAFFAFE1748E3B836B89D85706F15">
    <w:name w:val="234BAFFAFE1748E3B836B89D85706F15"/>
    <w:rsid w:val="005340BD"/>
  </w:style>
  <w:style w:type="paragraph" w:customStyle="1" w:styleId="F563CFC04A164DC2A04098B794EBAF3F">
    <w:name w:val="F563CFC04A164DC2A04098B794EBAF3F"/>
    <w:rsid w:val="005340BD"/>
  </w:style>
  <w:style w:type="paragraph" w:customStyle="1" w:styleId="7EC61049F6D74EC1A12CA830C56A06E0">
    <w:name w:val="7EC61049F6D74EC1A12CA830C56A06E0"/>
    <w:rsid w:val="005340BD"/>
  </w:style>
  <w:style w:type="paragraph" w:customStyle="1" w:styleId="05FE9348D7474D6FA10F1575C1DE0E19">
    <w:name w:val="05FE9348D7474D6FA10F1575C1DE0E19"/>
    <w:rsid w:val="005340BD"/>
  </w:style>
  <w:style w:type="paragraph" w:customStyle="1" w:styleId="6CB03619F7A74672B5D9CDD5BFF6CCFF">
    <w:name w:val="6CB03619F7A74672B5D9CDD5BFF6CCFF"/>
    <w:rsid w:val="005340BD"/>
  </w:style>
  <w:style w:type="paragraph" w:customStyle="1" w:styleId="AC8DD6AD6C464B0B8BDBDF07ACA1B71E">
    <w:name w:val="AC8DD6AD6C464B0B8BDBDF07ACA1B71E"/>
    <w:rsid w:val="005340BD"/>
  </w:style>
  <w:style w:type="paragraph" w:customStyle="1" w:styleId="16FA1FE35D394690AA738A0479F97B90">
    <w:name w:val="16FA1FE35D394690AA738A0479F97B90"/>
    <w:rsid w:val="005340BD"/>
  </w:style>
  <w:style w:type="paragraph" w:customStyle="1" w:styleId="1C3A46047E2D4449B054D7D2D4F1C8EC">
    <w:name w:val="1C3A46047E2D4449B054D7D2D4F1C8EC"/>
    <w:rsid w:val="005340BD"/>
  </w:style>
  <w:style w:type="paragraph" w:customStyle="1" w:styleId="5F79B27A591244648C168700168754C7">
    <w:name w:val="5F79B27A591244648C168700168754C7"/>
    <w:rsid w:val="005340BD"/>
  </w:style>
  <w:style w:type="paragraph" w:customStyle="1" w:styleId="98DCD5A0ACA84C8796CFB0D24C0F5FE7">
    <w:name w:val="98DCD5A0ACA84C8796CFB0D24C0F5FE7"/>
    <w:rsid w:val="005340BD"/>
  </w:style>
  <w:style w:type="paragraph" w:customStyle="1" w:styleId="F12E4BC74D51463DBF563D66E4E84E06">
    <w:name w:val="F12E4BC74D51463DBF563D66E4E84E06"/>
    <w:rsid w:val="005340BD"/>
  </w:style>
  <w:style w:type="paragraph" w:customStyle="1" w:styleId="62EF1D465DF94FCFBB9BB4E794DD063D">
    <w:name w:val="62EF1D465DF94FCFBB9BB4E794DD063D"/>
    <w:rsid w:val="005340BD"/>
  </w:style>
  <w:style w:type="paragraph" w:customStyle="1" w:styleId="40E5ABCF34EA4C029825102E56486772">
    <w:name w:val="40E5ABCF34EA4C029825102E56486772"/>
    <w:rsid w:val="005340BD"/>
  </w:style>
  <w:style w:type="paragraph" w:customStyle="1" w:styleId="039C17F31D0141189CB114F4BD3DCF71">
    <w:name w:val="039C17F31D0141189CB114F4BD3DCF71"/>
    <w:rsid w:val="005340BD"/>
  </w:style>
  <w:style w:type="paragraph" w:customStyle="1" w:styleId="0F693681EC0F4DBEA1C6491CD7AA1560">
    <w:name w:val="0F693681EC0F4DBEA1C6491CD7AA1560"/>
    <w:rsid w:val="005340BD"/>
  </w:style>
  <w:style w:type="paragraph" w:customStyle="1" w:styleId="A13DE6761E5E4BD3918C0B3DF1576B75">
    <w:name w:val="A13DE6761E5E4BD3918C0B3DF1576B75"/>
    <w:rsid w:val="00534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1A38A-8D93-494F-9DEB-1D5B2122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BadasATP.dotx</Template>
  <TotalTime>212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ATP</vt:lpstr>
    </vt:vector>
  </TitlesOfParts>
  <Company>RAD Data Communication Ltd.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ATP</dc:title>
  <dc:subject/>
  <dc:creator>Gil Uliel</dc:creator>
  <cp:keywords/>
  <dc:description/>
  <cp:lastModifiedBy>Ilya Ginzburg</cp:lastModifiedBy>
  <cp:revision>7</cp:revision>
  <cp:lastPrinted>2003-07-27T14:19:00Z</cp:lastPrinted>
  <dcterms:created xsi:type="dcterms:W3CDTF">2020-07-09T07:47:00Z</dcterms:created>
  <dcterms:modified xsi:type="dcterms:W3CDTF">2020-07-13T12:09:00Z</dcterms:modified>
</cp:coreProperties>
</file>